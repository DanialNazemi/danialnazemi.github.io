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C62DC" w14:textId="5FD85240" w:rsidR="000411ED" w:rsidRDefault="00E406ED" w:rsidP="000411ED">
      <w:pPr>
        <w:pStyle w:val="TableParagraph"/>
        <w:spacing w:before="257"/>
        <w:ind w:right="1971"/>
        <w:rPr>
          <w:b/>
          <w:sz w:val="32"/>
        </w:rPr>
      </w:pPr>
      <w:r>
        <w:rPr>
          <w:noProof/>
          <w:color w:val="39A5B7" w:themeColor="accent1"/>
          <w:sz w:val="28"/>
        </w:rPr>
        <w:drawing>
          <wp:anchor distT="0" distB="0" distL="114300" distR="114300" simplePos="0" relativeHeight="251666432" behindDoc="1" locked="0" layoutInCell="1" allowOverlap="1" wp14:anchorId="36A0D37A" wp14:editId="3BF291F9">
            <wp:simplePos x="0" y="0"/>
            <wp:positionH relativeFrom="column">
              <wp:posOffset>4019550</wp:posOffset>
            </wp:positionH>
            <wp:positionV relativeFrom="paragraph">
              <wp:posOffset>948690</wp:posOffset>
            </wp:positionV>
            <wp:extent cx="160655" cy="1606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4384" behindDoc="1" locked="0" layoutInCell="1" allowOverlap="1" wp14:anchorId="287D7636" wp14:editId="6CC0CFD8">
            <wp:simplePos x="0" y="0"/>
            <wp:positionH relativeFrom="column">
              <wp:posOffset>4017010</wp:posOffset>
            </wp:positionH>
            <wp:positionV relativeFrom="paragraph">
              <wp:posOffset>480695</wp:posOffset>
            </wp:positionV>
            <wp:extent cx="134620" cy="1346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620" cy="134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2336" behindDoc="1" locked="0" layoutInCell="1" allowOverlap="1" wp14:anchorId="5EB32B81" wp14:editId="6FDF8366">
            <wp:simplePos x="0" y="0"/>
            <wp:positionH relativeFrom="column">
              <wp:posOffset>4030345</wp:posOffset>
            </wp:positionH>
            <wp:positionV relativeFrom="paragraph">
              <wp:posOffset>342265</wp:posOffset>
            </wp:positionV>
            <wp:extent cx="118745" cy="1187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18745" cy="118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1312" behindDoc="0" locked="0" layoutInCell="1" allowOverlap="1" wp14:anchorId="3921E494" wp14:editId="25881021">
            <wp:simplePos x="0" y="0"/>
            <wp:positionH relativeFrom="column">
              <wp:posOffset>4023360</wp:posOffset>
            </wp:positionH>
            <wp:positionV relativeFrom="paragraph">
              <wp:posOffset>163830</wp:posOffset>
            </wp:positionV>
            <wp:extent cx="134620" cy="1346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620" cy="134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0288" behindDoc="1" locked="0" layoutInCell="1" allowOverlap="1" wp14:anchorId="7CFDC809" wp14:editId="4C459C40">
            <wp:simplePos x="0" y="0"/>
            <wp:positionH relativeFrom="column">
              <wp:posOffset>4037330</wp:posOffset>
            </wp:positionH>
            <wp:positionV relativeFrom="paragraph">
              <wp:posOffset>635635</wp:posOffset>
            </wp:positionV>
            <wp:extent cx="114935" cy="1149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39A5B7" w:themeColor="accent1"/>
          <w:sz w:val="28"/>
        </w:rPr>
        <w:drawing>
          <wp:anchor distT="0" distB="0" distL="114300" distR="114300" simplePos="0" relativeHeight="251663360" behindDoc="1" locked="0" layoutInCell="1" allowOverlap="1" wp14:anchorId="02AE57BA" wp14:editId="39F377BF">
            <wp:simplePos x="0" y="0"/>
            <wp:positionH relativeFrom="column">
              <wp:posOffset>4044950</wp:posOffset>
            </wp:positionH>
            <wp:positionV relativeFrom="paragraph">
              <wp:posOffset>804545</wp:posOffset>
            </wp:positionV>
            <wp:extent cx="118110" cy="1181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 cy="118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19D0">
        <w:rPr>
          <w:b/>
          <w:noProof/>
          <w:sz w:val="24"/>
        </w:rPr>
        <mc:AlternateContent>
          <mc:Choice Requires="wps">
            <w:drawing>
              <wp:anchor distT="45720" distB="45720" distL="114300" distR="114300" simplePos="0" relativeHeight="251659264" behindDoc="0" locked="0" layoutInCell="1" allowOverlap="1" wp14:anchorId="7AB85B15" wp14:editId="61C6A07B">
                <wp:simplePos x="0" y="0"/>
                <wp:positionH relativeFrom="margin">
                  <wp:align>right</wp:align>
                </wp:positionH>
                <wp:positionV relativeFrom="paragraph">
                  <wp:posOffset>112332</wp:posOffset>
                </wp:positionV>
                <wp:extent cx="2270760" cy="10388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1038860"/>
                        </a:xfrm>
                        <a:prstGeom prst="rect">
                          <a:avLst/>
                        </a:prstGeom>
                        <a:noFill/>
                        <a:ln w="9525">
                          <a:noFill/>
                          <a:miter lim="800000"/>
                          <a:headEnd/>
                          <a:tailEnd/>
                        </a:ln>
                      </wps:spPr>
                      <wps:txbx>
                        <w:txbxContent>
                          <w:p w14:paraId="1D95A939" w14:textId="3EEA0990" w:rsidR="00601101" w:rsidRDefault="00054611" w:rsidP="00601101">
                            <w:pPr>
                              <w:pStyle w:val="TableParagraph"/>
                              <w:rPr>
                                <w:sz w:val="20"/>
                              </w:rPr>
                            </w:pPr>
                            <w:bookmarkStart w:id="0" w:name="_Hlk70025385"/>
                            <w:bookmarkStart w:id="1" w:name="_Hlk70025606"/>
                            <w:r>
                              <w:rPr>
                                <w:sz w:val="20"/>
                              </w:rPr>
                              <w:t xml:space="preserve">   </w:t>
                            </w:r>
                            <w:hyperlink r:id="rId14" w:history="1">
                              <w:r w:rsidR="007519D0" w:rsidRPr="00F46721">
                                <w:rPr>
                                  <w:rStyle w:val="Hyperlink"/>
                                  <w:sz w:val="20"/>
                                </w:rPr>
                                <w:t>https://danialnazemi.github.io/</w:t>
                              </w:r>
                              <w:bookmarkStart w:id="2" w:name="_Hlk70025406"/>
                              <w:bookmarkEnd w:id="0"/>
                            </w:hyperlink>
                          </w:p>
                          <w:p w14:paraId="548FB528" w14:textId="1A59836E" w:rsidR="007519D0" w:rsidRDefault="00F46721" w:rsidP="00601101">
                            <w:pPr>
                              <w:pStyle w:val="TableParagraph"/>
                              <w:rPr>
                                <w:sz w:val="20"/>
                              </w:rPr>
                            </w:pPr>
                            <w:r>
                              <w:rPr>
                                <w:sz w:val="20"/>
                              </w:rPr>
                              <w:t xml:space="preserve">   </w:t>
                            </w:r>
                            <w:hyperlink r:id="rId15" w:history="1">
                              <w:r w:rsidRPr="00311556">
                                <w:rPr>
                                  <w:rStyle w:val="Hyperlink"/>
                                  <w:sz w:val="20"/>
                                </w:rPr>
                                <w:t>nazemi.danial@gmail.com</w:t>
                              </w:r>
                            </w:hyperlink>
                          </w:p>
                          <w:bookmarkEnd w:id="2"/>
                          <w:p w14:paraId="752E6C4B" w14:textId="768DE066" w:rsidR="00601101" w:rsidRDefault="00054611" w:rsidP="00601101">
                            <w:pPr>
                              <w:pStyle w:val="TableParagraph"/>
                              <w:rPr>
                                <w:sz w:val="20"/>
                              </w:rPr>
                            </w:pPr>
                            <w:r>
                              <w:rPr>
                                <w:sz w:val="20"/>
                              </w:rPr>
                              <w:t xml:space="preserve">   </w:t>
                            </w:r>
                            <w:hyperlink r:id="rId16" w:history="1">
                              <w:r w:rsidR="007519D0" w:rsidRPr="007547DF">
                                <w:rPr>
                                  <w:rStyle w:val="Hyperlink"/>
                                  <w:sz w:val="20"/>
                                </w:rPr>
                                <w:t>Isfahan Iran</w:t>
                              </w:r>
                            </w:hyperlink>
                          </w:p>
                          <w:p w14:paraId="2208B636" w14:textId="5F01F618" w:rsidR="007519D0" w:rsidRDefault="00054611" w:rsidP="00601101">
                            <w:pPr>
                              <w:pStyle w:val="TableParagraph"/>
                              <w:rPr>
                                <w:sz w:val="20"/>
                              </w:rPr>
                            </w:pPr>
                            <w:r>
                              <w:rPr>
                                <w:b/>
                                <w:bCs/>
                                <w:sz w:val="20"/>
                              </w:rPr>
                              <w:t xml:space="preserve">  </w:t>
                            </w:r>
                            <w:r w:rsidR="007519D0">
                              <w:rPr>
                                <w:b/>
                                <w:bCs/>
                                <w:sz w:val="20"/>
                              </w:rPr>
                              <w:t xml:space="preserve"> </w:t>
                            </w:r>
                            <w:bookmarkStart w:id="3" w:name="_Hlk70025504"/>
                            <w:r w:rsidR="00F46721">
                              <w:rPr>
                                <w:sz w:val="20"/>
                              </w:rPr>
                              <w:fldChar w:fldCharType="begin"/>
                            </w:r>
                            <w:r w:rsidR="00EA4FD1">
                              <w:rPr>
                                <w:sz w:val="20"/>
                              </w:rPr>
                              <w:instrText>HYPERLINK "tell://00989392092502"</w:instrText>
                            </w:r>
                            <w:r w:rsidR="00F46721">
                              <w:rPr>
                                <w:sz w:val="20"/>
                              </w:rPr>
                              <w:fldChar w:fldCharType="separate"/>
                            </w:r>
                            <w:r w:rsidR="007519D0" w:rsidRPr="00F46721">
                              <w:rPr>
                                <w:rStyle w:val="Hyperlink"/>
                                <w:sz w:val="20"/>
                              </w:rPr>
                              <w:t>00989392092502</w:t>
                            </w:r>
                            <w:bookmarkEnd w:id="1"/>
                            <w:bookmarkEnd w:id="3"/>
                            <w:r w:rsidR="00F46721">
                              <w:rPr>
                                <w:sz w:val="20"/>
                              </w:rPr>
                              <w:fldChar w:fldCharType="end"/>
                            </w:r>
                          </w:p>
                          <w:p w14:paraId="4B7A9B9B" w14:textId="648BF4E6" w:rsidR="003102CB" w:rsidRDefault="003102CB" w:rsidP="003102CB">
                            <w:pPr>
                              <w:pStyle w:val="TableParagraph"/>
                              <w:rPr>
                                <w:sz w:val="20"/>
                              </w:rPr>
                            </w:pPr>
                            <w:r w:rsidRPr="00F46721">
                              <w:rPr>
                                <w:sz w:val="20"/>
                              </w:rPr>
                              <w:t xml:space="preserve">   </w:t>
                            </w:r>
                            <w:hyperlink r:id="rId17" w:history="1">
                              <w:r w:rsidRPr="00F46721">
                                <w:rPr>
                                  <w:rStyle w:val="Hyperlink"/>
                                  <w:sz w:val="20"/>
                                </w:rPr>
                                <w:t>linkedin.com/in/</w:t>
                              </w:r>
                              <w:proofErr w:type="spellStart"/>
                              <w:r w:rsidRPr="00F46721">
                                <w:rPr>
                                  <w:rStyle w:val="Hyperlink"/>
                                  <w:sz w:val="20"/>
                                </w:rPr>
                                <w:t>danial-nazemi</w:t>
                              </w:r>
                              <w:proofErr w:type="spellEnd"/>
                              <w:r w:rsidRPr="00F46721">
                                <w:rPr>
                                  <w:rStyle w:val="Hyperlink"/>
                                  <w:sz w:val="20"/>
                                </w:rPr>
                                <w:t>/</w:t>
                              </w:r>
                            </w:hyperlink>
                          </w:p>
                          <w:p w14:paraId="4A250AA0" w14:textId="6EA40FF8" w:rsidR="003102CB" w:rsidRDefault="003102CB" w:rsidP="003102CB">
                            <w:pPr>
                              <w:pStyle w:val="TableParagraph"/>
                              <w:rPr>
                                <w:sz w:val="20"/>
                              </w:rPr>
                            </w:pPr>
                            <w:r>
                              <w:rPr>
                                <w:b/>
                                <w:bCs/>
                                <w:sz w:val="20"/>
                              </w:rPr>
                              <w:t xml:space="preserve">   </w:t>
                            </w:r>
                            <w:hyperlink r:id="rId18" w:history="1">
                              <w:r w:rsidRPr="00F46721">
                                <w:rPr>
                                  <w:rStyle w:val="Hyperlink"/>
                                  <w:sz w:val="20"/>
                                </w:rPr>
                                <w:t>dribbble.com/</w:t>
                              </w:r>
                              <w:proofErr w:type="spellStart"/>
                              <w:r w:rsidRPr="00F46721">
                                <w:rPr>
                                  <w:rStyle w:val="Hyperlink"/>
                                  <w:sz w:val="20"/>
                                </w:rPr>
                                <w:t>DanialNazemi</w:t>
                              </w:r>
                              <w:proofErr w:type="spellEnd"/>
                            </w:hyperlink>
                          </w:p>
                          <w:p w14:paraId="127D98F2" w14:textId="77777777" w:rsidR="003102CB" w:rsidRPr="003102CB" w:rsidRDefault="003102CB" w:rsidP="003102CB">
                            <w:pPr>
                              <w:pStyle w:val="TableParagraph"/>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B85B15" id="_x0000_t202" coordsize="21600,21600" o:spt="202" path="m,l,21600r21600,l21600,xe">
                <v:stroke joinstyle="miter"/>
                <v:path gradientshapeok="t" o:connecttype="rect"/>
              </v:shapetype>
              <v:shape id="Text Box 2" o:spid="_x0000_s1026" type="#_x0000_t202" style="position:absolute;margin-left:127.6pt;margin-top:8.85pt;width:178.8pt;height:81.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" filled="f" stroked="f">
                <v:textbox>
                  <w:txbxContent>
                    <w:p w14:paraId="1D95A939" w14:textId="3EEA0990" w:rsidR="00601101" w:rsidRDefault="00054611" w:rsidP="00601101">
                      <w:pPr>
                        <w:pStyle w:val="TableParagraph"/>
                        <w:rPr>
                          <w:sz w:val="20"/>
                        </w:rPr>
                      </w:pPr>
                      <w:bookmarkStart w:id="4" w:name="_Hlk70025385"/>
                      <w:bookmarkStart w:id="5" w:name="_Hlk70025606"/>
                      <w:r>
                        <w:rPr>
                          <w:sz w:val="20"/>
                        </w:rPr>
                        <w:t xml:space="preserve">   </w:t>
                      </w:r>
                      <w:hyperlink r:id="rId19" w:history="1">
                        <w:r w:rsidR="007519D0" w:rsidRPr="00F46721">
                          <w:rPr>
                            <w:rStyle w:val="Hyperlink"/>
                            <w:sz w:val="20"/>
                          </w:rPr>
                          <w:t>https://danialnazemi.github.io/</w:t>
                        </w:r>
                        <w:bookmarkStart w:id="6" w:name="_Hlk70025406"/>
                        <w:bookmarkEnd w:id="4"/>
                      </w:hyperlink>
                    </w:p>
                    <w:p w14:paraId="548FB528" w14:textId="1A59836E" w:rsidR="007519D0" w:rsidRDefault="00F46721" w:rsidP="00601101">
                      <w:pPr>
                        <w:pStyle w:val="TableParagraph"/>
                        <w:rPr>
                          <w:sz w:val="20"/>
                        </w:rPr>
                      </w:pPr>
                      <w:r>
                        <w:rPr>
                          <w:sz w:val="20"/>
                        </w:rPr>
                        <w:t xml:space="preserve">   </w:t>
                      </w:r>
                      <w:hyperlink r:id="rId20" w:history="1">
                        <w:r w:rsidRPr="00311556">
                          <w:rPr>
                            <w:rStyle w:val="Hyperlink"/>
                            <w:sz w:val="20"/>
                          </w:rPr>
                          <w:t>nazemi.danial@gmail.com</w:t>
                        </w:r>
                      </w:hyperlink>
                    </w:p>
                    <w:bookmarkEnd w:id="6"/>
                    <w:p w14:paraId="752E6C4B" w14:textId="768DE066" w:rsidR="00601101" w:rsidRDefault="00054611" w:rsidP="00601101">
                      <w:pPr>
                        <w:pStyle w:val="TableParagraph"/>
                        <w:rPr>
                          <w:sz w:val="20"/>
                        </w:rPr>
                      </w:pPr>
                      <w:r>
                        <w:rPr>
                          <w:sz w:val="20"/>
                        </w:rPr>
                        <w:t xml:space="preserve">   </w:t>
                      </w:r>
                      <w:hyperlink r:id="rId21" w:history="1">
                        <w:r w:rsidR="007519D0" w:rsidRPr="007547DF">
                          <w:rPr>
                            <w:rStyle w:val="Hyperlink"/>
                            <w:sz w:val="20"/>
                          </w:rPr>
                          <w:t>Isfahan Iran</w:t>
                        </w:r>
                      </w:hyperlink>
                    </w:p>
                    <w:p w14:paraId="2208B636" w14:textId="5F01F618" w:rsidR="007519D0" w:rsidRDefault="00054611" w:rsidP="00601101">
                      <w:pPr>
                        <w:pStyle w:val="TableParagraph"/>
                        <w:rPr>
                          <w:sz w:val="20"/>
                        </w:rPr>
                      </w:pPr>
                      <w:r>
                        <w:rPr>
                          <w:b/>
                          <w:bCs/>
                          <w:sz w:val="20"/>
                        </w:rPr>
                        <w:t xml:space="preserve">  </w:t>
                      </w:r>
                      <w:r w:rsidR="007519D0">
                        <w:rPr>
                          <w:b/>
                          <w:bCs/>
                          <w:sz w:val="20"/>
                        </w:rPr>
                        <w:t xml:space="preserve"> </w:t>
                      </w:r>
                      <w:bookmarkStart w:id="7" w:name="_Hlk70025504"/>
                      <w:r w:rsidR="00F46721">
                        <w:rPr>
                          <w:sz w:val="20"/>
                        </w:rPr>
                        <w:fldChar w:fldCharType="begin"/>
                      </w:r>
                      <w:r w:rsidR="00EA4FD1">
                        <w:rPr>
                          <w:sz w:val="20"/>
                        </w:rPr>
                        <w:instrText>HYPERLINK "tell://00989392092502"</w:instrText>
                      </w:r>
                      <w:r w:rsidR="00F46721">
                        <w:rPr>
                          <w:sz w:val="20"/>
                        </w:rPr>
                        <w:fldChar w:fldCharType="separate"/>
                      </w:r>
                      <w:r w:rsidR="007519D0" w:rsidRPr="00F46721">
                        <w:rPr>
                          <w:rStyle w:val="Hyperlink"/>
                          <w:sz w:val="20"/>
                        </w:rPr>
                        <w:t>00989392092502</w:t>
                      </w:r>
                      <w:bookmarkEnd w:id="5"/>
                      <w:bookmarkEnd w:id="7"/>
                      <w:r w:rsidR="00F46721">
                        <w:rPr>
                          <w:sz w:val="20"/>
                        </w:rPr>
                        <w:fldChar w:fldCharType="end"/>
                      </w:r>
                    </w:p>
                    <w:p w14:paraId="4B7A9B9B" w14:textId="648BF4E6" w:rsidR="003102CB" w:rsidRDefault="003102CB" w:rsidP="003102CB">
                      <w:pPr>
                        <w:pStyle w:val="TableParagraph"/>
                        <w:rPr>
                          <w:sz w:val="20"/>
                        </w:rPr>
                      </w:pPr>
                      <w:r w:rsidRPr="00F46721">
                        <w:rPr>
                          <w:sz w:val="20"/>
                        </w:rPr>
                        <w:t xml:space="preserve">   </w:t>
                      </w:r>
                      <w:hyperlink r:id="rId22" w:history="1">
                        <w:r w:rsidRPr="00F46721">
                          <w:rPr>
                            <w:rStyle w:val="Hyperlink"/>
                            <w:sz w:val="20"/>
                          </w:rPr>
                          <w:t>linkedin.com/in/</w:t>
                        </w:r>
                        <w:proofErr w:type="spellStart"/>
                        <w:r w:rsidRPr="00F46721">
                          <w:rPr>
                            <w:rStyle w:val="Hyperlink"/>
                            <w:sz w:val="20"/>
                          </w:rPr>
                          <w:t>danial-nazemi</w:t>
                        </w:r>
                        <w:proofErr w:type="spellEnd"/>
                        <w:r w:rsidRPr="00F46721">
                          <w:rPr>
                            <w:rStyle w:val="Hyperlink"/>
                            <w:sz w:val="20"/>
                          </w:rPr>
                          <w:t>/</w:t>
                        </w:r>
                      </w:hyperlink>
                    </w:p>
                    <w:p w14:paraId="4A250AA0" w14:textId="6EA40FF8" w:rsidR="003102CB" w:rsidRDefault="003102CB" w:rsidP="003102CB">
                      <w:pPr>
                        <w:pStyle w:val="TableParagraph"/>
                        <w:rPr>
                          <w:sz w:val="20"/>
                        </w:rPr>
                      </w:pPr>
                      <w:r>
                        <w:rPr>
                          <w:b/>
                          <w:bCs/>
                          <w:sz w:val="20"/>
                        </w:rPr>
                        <w:t xml:space="preserve">   </w:t>
                      </w:r>
                      <w:hyperlink r:id="rId23" w:history="1">
                        <w:r w:rsidRPr="00F46721">
                          <w:rPr>
                            <w:rStyle w:val="Hyperlink"/>
                            <w:sz w:val="20"/>
                          </w:rPr>
                          <w:t>dribbble.com/</w:t>
                        </w:r>
                        <w:proofErr w:type="spellStart"/>
                        <w:r w:rsidRPr="00F46721">
                          <w:rPr>
                            <w:rStyle w:val="Hyperlink"/>
                            <w:sz w:val="20"/>
                          </w:rPr>
                          <w:t>DanialNazemi</w:t>
                        </w:r>
                        <w:proofErr w:type="spellEnd"/>
                      </w:hyperlink>
                    </w:p>
                    <w:p w14:paraId="127D98F2" w14:textId="77777777" w:rsidR="003102CB" w:rsidRPr="003102CB" w:rsidRDefault="003102CB" w:rsidP="003102CB">
                      <w:pPr>
                        <w:pStyle w:val="TableParagraph"/>
                        <w:rPr>
                          <w:sz w:val="20"/>
                        </w:rPr>
                      </w:pPr>
                    </w:p>
                  </w:txbxContent>
                </v:textbox>
                <w10:wrap type="square" anchorx="margin"/>
              </v:shape>
            </w:pict>
          </mc:Fallback>
        </mc:AlternateContent>
      </w:r>
      <w:r w:rsidR="00A675FE">
        <w:rPr>
          <w:b/>
          <w:sz w:val="32"/>
        </w:rPr>
        <w:t xml:space="preserve"> </w:t>
      </w:r>
      <w:r w:rsidR="000411ED" w:rsidRPr="0043391B">
        <w:rPr>
          <w:b/>
          <w:color w:val="00ADB5"/>
          <w:sz w:val="32"/>
        </w:rPr>
        <w:t>Danial Nazemi</w:t>
      </w:r>
    </w:p>
    <w:p w14:paraId="76A28ADD" w14:textId="08D847FB" w:rsidR="000411ED" w:rsidRPr="004A4309" w:rsidRDefault="00A675FE" w:rsidP="000411ED">
      <w:pPr>
        <w:pStyle w:val="TableParagraph"/>
        <w:spacing w:line="292" w:lineRule="exact"/>
        <w:rPr>
          <w:b/>
          <w:color w:val="00ADB5"/>
          <w:sz w:val="24"/>
        </w:rPr>
      </w:pPr>
      <w:r>
        <w:rPr>
          <w:color w:val="00ADB5"/>
          <w:sz w:val="28"/>
        </w:rPr>
        <w:t xml:space="preserve"> </w:t>
      </w:r>
      <w:r w:rsidR="000411ED" w:rsidRPr="00F509F3">
        <w:rPr>
          <w:sz w:val="28"/>
        </w:rPr>
        <w:t>SOFTWARE ENGINEER</w:t>
      </w:r>
    </w:p>
    <w:p w14:paraId="6CAA0630" w14:textId="463DC61F" w:rsidR="000411ED" w:rsidRDefault="000411ED" w:rsidP="000411ED">
      <w:pPr>
        <w:pStyle w:val="TableParagraph"/>
        <w:spacing w:line="292" w:lineRule="exact"/>
        <w:ind w:left="105"/>
        <w:rPr>
          <w:b/>
          <w:sz w:val="24"/>
        </w:rPr>
      </w:pPr>
    </w:p>
    <w:p w14:paraId="750E2FD1" w14:textId="5C1EB92F" w:rsidR="007519D0" w:rsidRDefault="007519D0" w:rsidP="000411ED">
      <w:pPr>
        <w:pStyle w:val="TableParagraph"/>
        <w:spacing w:line="292" w:lineRule="exact"/>
        <w:ind w:left="105"/>
        <w:rPr>
          <w:b/>
          <w:sz w:val="24"/>
        </w:rPr>
      </w:pPr>
    </w:p>
    <w:p w14:paraId="7C731FAB" w14:textId="75AEF4CA" w:rsidR="007519D0" w:rsidRDefault="007519D0" w:rsidP="000411ED">
      <w:pPr>
        <w:pStyle w:val="TableParagraph"/>
        <w:spacing w:line="292" w:lineRule="exact"/>
        <w:ind w:left="105"/>
        <w:rPr>
          <w:b/>
          <w:sz w:val="24"/>
        </w:rPr>
      </w:pPr>
    </w:p>
    <w:p w14:paraId="083363F8" w14:textId="0D56C3EA" w:rsidR="007519D0" w:rsidRDefault="007519D0" w:rsidP="000411ED">
      <w:pPr>
        <w:pStyle w:val="TableParagraph"/>
        <w:spacing w:line="292" w:lineRule="exact"/>
        <w:ind w:left="105"/>
        <w:rPr>
          <w:b/>
          <w:sz w:val="24"/>
        </w:rPr>
      </w:pPr>
    </w:p>
    <w:p w14:paraId="2343B6C5" w14:textId="743D86C5" w:rsidR="007519D0" w:rsidRDefault="007519D0" w:rsidP="000411ED">
      <w:pPr>
        <w:pStyle w:val="TableParagraph"/>
        <w:spacing w:line="292" w:lineRule="exact"/>
        <w:ind w:left="105"/>
        <w:rPr>
          <w:b/>
          <w:sz w:val="24"/>
        </w:rPr>
      </w:pPr>
    </w:p>
    <w:p w14:paraId="0E1C0445" w14:textId="251FBF57" w:rsidR="00FC431A" w:rsidRPr="00835947" w:rsidRDefault="000411ED" w:rsidP="00853725">
      <w:pPr>
        <w:pStyle w:val="TableParagraph"/>
        <w:spacing w:line="292" w:lineRule="exact"/>
        <w:ind w:left="105"/>
        <w:rPr>
          <w:b/>
          <w:color w:val="00ADB5"/>
          <w:sz w:val="24"/>
        </w:rPr>
      </w:pPr>
      <w:r w:rsidRPr="00835947">
        <w:rPr>
          <w:b/>
          <w:color w:val="00ADB5"/>
          <w:sz w:val="24"/>
        </w:rPr>
        <w:t>PROFILE</w:t>
      </w:r>
    </w:p>
    <w:p w14:paraId="38B6C6B9" w14:textId="7D589C51" w:rsidR="000411ED" w:rsidRDefault="000411ED" w:rsidP="000411ED">
      <w:pPr>
        <w:pStyle w:val="TableParagraph"/>
        <w:spacing w:line="292" w:lineRule="exact"/>
        <w:ind w:left="105"/>
        <w:rPr>
          <w:b/>
          <w:sz w:val="24"/>
        </w:rPr>
      </w:pPr>
      <w:r>
        <w:rPr>
          <w:rStyle w:val="lt-line-clampline"/>
          <w:rFonts w:ascii="Segoe UI" w:hAnsi="Segoe UI" w:cs="Segoe UI"/>
          <w:sz w:val="21"/>
          <w:szCs w:val="21"/>
          <w:bdr w:val="none" w:sz="0" w:space="0" w:color="auto" w:frame="1"/>
          <w:shd w:val="clear" w:color="auto" w:fill="FFFFFF"/>
        </w:rPr>
        <w:t xml:space="preserve">I am passionate about; </w:t>
      </w:r>
      <w:r w:rsidRPr="008428A6">
        <w:rPr>
          <w:rStyle w:val="lt-line-clampline"/>
          <w:rFonts w:ascii="Segoe UI" w:hAnsi="Segoe UI" w:cs="Segoe UI"/>
          <w:sz w:val="21"/>
          <w:szCs w:val="21"/>
          <w:bdr w:val="none" w:sz="0" w:space="0" w:color="auto" w:frame="1"/>
          <w:shd w:val="clear" w:color="auto" w:fill="FFFFFF"/>
        </w:rPr>
        <w:t>Software Engineering, UI</w:t>
      </w:r>
      <w:r w:rsidR="00EA4FD1" w:rsidRPr="008428A6">
        <w:rPr>
          <w:rStyle w:val="lt-line-clampline"/>
          <w:rFonts w:ascii="Segoe UI" w:hAnsi="Segoe UI" w:cs="Segoe UI"/>
          <w:sz w:val="21"/>
          <w:szCs w:val="21"/>
          <w:bdr w:val="none" w:sz="0" w:space="0" w:color="auto" w:frame="1"/>
          <w:shd w:val="clear" w:color="auto" w:fill="FFFFFF"/>
        </w:rPr>
        <w:t>/</w:t>
      </w:r>
      <w:r w:rsidRPr="008428A6">
        <w:rPr>
          <w:rStyle w:val="lt-line-clampline"/>
          <w:rFonts w:ascii="Segoe UI" w:hAnsi="Segoe UI" w:cs="Segoe UI"/>
          <w:sz w:val="21"/>
          <w:szCs w:val="21"/>
          <w:bdr w:val="none" w:sz="0" w:space="0" w:color="auto" w:frame="1"/>
          <w:shd w:val="clear" w:color="auto" w:fill="FFFFFF"/>
        </w:rPr>
        <w:t>UX Designing, Voice Acting</w:t>
      </w:r>
      <w:r w:rsidR="00EA4FD1" w:rsidRPr="008428A6">
        <w:rPr>
          <w:rStyle w:val="lt-line-clampline"/>
          <w:rFonts w:ascii="Segoe UI" w:hAnsi="Segoe UI" w:cs="Segoe UI"/>
          <w:sz w:val="21"/>
          <w:szCs w:val="21"/>
          <w:bdr w:val="none" w:sz="0" w:space="0" w:color="auto" w:frame="1"/>
          <w:shd w:val="clear" w:color="auto" w:fill="FFFFFF"/>
        </w:rPr>
        <w:t xml:space="preserve"> </w:t>
      </w:r>
      <w:r w:rsidR="00EA4FD1">
        <w:rPr>
          <w:rStyle w:val="lt-line-clampline"/>
          <w:rFonts w:ascii="Segoe UI" w:hAnsi="Segoe UI" w:cs="Segoe UI"/>
          <w:sz w:val="21"/>
          <w:szCs w:val="21"/>
          <w:bdr w:val="none" w:sz="0" w:space="0" w:color="auto" w:frame="1"/>
          <w:shd w:val="clear" w:color="auto" w:fill="FFFFFF"/>
        </w:rPr>
        <w:t>and</w:t>
      </w:r>
      <w:r>
        <w:rPr>
          <w:rStyle w:val="lt-line-clampline"/>
          <w:rFonts w:ascii="Segoe UI" w:hAnsi="Segoe UI" w:cs="Segoe UI"/>
          <w:sz w:val="21"/>
          <w:szCs w:val="21"/>
          <w:bdr w:val="none" w:sz="0" w:space="0" w:color="auto" w:frame="1"/>
          <w:shd w:val="clear" w:color="auto" w:fill="FFFFFF"/>
        </w:rPr>
        <w:t xml:space="preserve"> doing my best to</w:t>
      </w:r>
      <w:r>
        <w:rPr>
          <w:rFonts w:ascii="Segoe UI" w:hAnsi="Segoe UI" w:cs="Segoe UI"/>
          <w:sz w:val="21"/>
          <w:szCs w:val="21"/>
          <w:shd w:val="clear" w:color="auto" w:fill="FFFFFF"/>
        </w:rPr>
        <w:t> </w:t>
      </w:r>
      <w:r>
        <w:rPr>
          <w:rStyle w:val="lt-line-clampline"/>
          <w:rFonts w:ascii="Segoe UI" w:hAnsi="Segoe UI" w:cs="Segoe UI"/>
          <w:sz w:val="21"/>
          <w:szCs w:val="21"/>
          <w:bdr w:val="none" w:sz="0" w:space="0" w:color="auto" w:frame="1"/>
          <w:shd w:val="clear" w:color="auto" w:fill="FFFFFF"/>
        </w:rPr>
        <w:t>achieve everything that I want.</w:t>
      </w:r>
    </w:p>
    <w:p w14:paraId="56F27236" w14:textId="0F909EA8" w:rsidR="000411ED" w:rsidRDefault="000411ED" w:rsidP="000411ED">
      <w:pPr>
        <w:pStyle w:val="TableParagraph"/>
        <w:spacing w:line="292" w:lineRule="exact"/>
        <w:ind w:left="105"/>
        <w:rPr>
          <w:b/>
          <w:sz w:val="24"/>
        </w:rPr>
      </w:pPr>
    </w:p>
    <w:p w14:paraId="62277319" w14:textId="4CDF146F" w:rsidR="00853725" w:rsidRPr="00835947" w:rsidRDefault="00A67D83" w:rsidP="00853725">
      <w:pPr>
        <w:pStyle w:val="TableParagraph"/>
        <w:ind w:left="110"/>
        <w:rPr>
          <w:b/>
          <w:color w:val="00ADB5"/>
          <w:sz w:val="24"/>
        </w:rPr>
      </w:pPr>
      <w:r w:rsidRPr="00835947">
        <w:rPr>
          <w:b/>
          <w:color w:val="00ADB5"/>
          <w:sz w:val="24"/>
        </w:rPr>
        <w:t>SOFTWARE AND</w:t>
      </w:r>
      <w:r w:rsidRPr="00835947">
        <w:rPr>
          <w:b/>
          <w:color w:val="00ADB5"/>
          <w:spacing w:val="-9"/>
          <w:sz w:val="24"/>
        </w:rPr>
        <w:t xml:space="preserve"> </w:t>
      </w:r>
      <w:r w:rsidRPr="00835947">
        <w:rPr>
          <w:b/>
          <w:color w:val="00ADB5"/>
          <w:sz w:val="24"/>
        </w:rPr>
        <w:t>TOOLS</w:t>
      </w:r>
    </w:p>
    <w:p w14:paraId="65941174" w14:textId="754886EC" w:rsidR="00574F14" w:rsidRDefault="00A67D83" w:rsidP="00574F14">
      <w:pPr>
        <w:pStyle w:val="TableParagraph"/>
        <w:spacing w:before="7" w:line="244" w:lineRule="exact"/>
        <w:ind w:left="108"/>
        <w:rPr>
          <w:sz w:val="20"/>
        </w:rPr>
      </w:pPr>
      <w:r>
        <w:rPr>
          <w:b/>
          <w:sz w:val="20"/>
        </w:rPr>
        <w:t>Front-end Programming Languages</w:t>
      </w:r>
      <w:r w:rsidR="007034ED">
        <w:rPr>
          <w:b/>
          <w:sz w:val="20"/>
        </w:rPr>
        <w:t xml:space="preserve">: </w:t>
      </w:r>
      <w:r>
        <w:rPr>
          <w:sz w:val="20"/>
        </w:rPr>
        <w:t>HTML</w:t>
      </w:r>
      <w:r w:rsidR="001335A8">
        <w:rPr>
          <w:sz w:val="20"/>
        </w:rPr>
        <w:t xml:space="preserve">, </w:t>
      </w:r>
      <w:r>
        <w:rPr>
          <w:sz w:val="20"/>
        </w:rPr>
        <w:t>CSS</w:t>
      </w:r>
      <w:r w:rsidR="001335A8">
        <w:rPr>
          <w:sz w:val="20"/>
        </w:rPr>
        <w:t xml:space="preserve">, </w:t>
      </w:r>
      <w:r>
        <w:rPr>
          <w:sz w:val="20"/>
        </w:rPr>
        <w:t>JS</w:t>
      </w:r>
      <w:r w:rsidR="001335A8">
        <w:rPr>
          <w:sz w:val="20"/>
        </w:rPr>
        <w:t xml:space="preserve">, </w:t>
      </w:r>
      <w:r>
        <w:rPr>
          <w:sz w:val="20"/>
        </w:rPr>
        <w:t>Bootstrap</w:t>
      </w:r>
      <w:r w:rsidR="001335A8">
        <w:rPr>
          <w:sz w:val="20"/>
        </w:rPr>
        <w:t xml:space="preserve">, </w:t>
      </w:r>
      <w:r>
        <w:rPr>
          <w:sz w:val="20"/>
        </w:rPr>
        <w:t>ReactJS</w:t>
      </w:r>
      <w:r w:rsidR="001335A8">
        <w:rPr>
          <w:sz w:val="20"/>
        </w:rPr>
        <w:t xml:space="preserve">, </w:t>
      </w:r>
      <w:r>
        <w:rPr>
          <w:sz w:val="20"/>
        </w:rPr>
        <w:t>SASS</w:t>
      </w:r>
      <w:r w:rsidR="001335A8">
        <w:rPr>
          <w:sz w:val="20"/>
        </w:rPr>
        <w:t xml:space="preserve">, </w:t>
      </w:r>
      <w:proofErr w:type="spellStart"/>
      <w:r>
        <w:rPr>
          <w:sz w:val="20"/>
        </w:rPr>
        <w:t>GulpJ</w:t>
      </w:r>
      <w:r w:rsidR="00574F14">
        <w:rPr>
          <w:sz w:val="20"/>
        </w:rPr>
        <w:t>S</w:t>
      </w:r>
      <w:proofErr w:type="spellEnd"/>
    </w:p>
    <w:p w14:paraId="7A6D08F0" w14:textId="64969B2E" w:rsidR="00574F14" w:rsidRDefault="00574F14" w:rsidP="00574F14">
      <w:pPr>
        <w:pStyle w:val="TableParagraph"/>
        <w:spacing w:before="7" w:line="244" w:lineRule="exact"/>
        <w:ind w:left="108"/>
        <w:rPr>
          <w:sz w:val="20"/>
        </w:rPr>
      </w:pPr>
      <w:r>
        <w:rPr>
          <w:b/>
          <w:sz w:val="20"/>
        </w:rPr>
        <w:t>Source Control:</w:t>
      </w:r>
      <w:r>
        <w:rPr>
          <w:sz w:val="20"/>
        </w:rPr>
        <w:t xml:space="preserve"> git</w:t>
      </w:r>
    </w:p>
    <w:p w14:paraId="053D4FDC" w14:textId="77777777" w:rsidR="00574F14" w:rsidRDefault="00A67D83" w:rsidP="00574F14">
      <w:pPr>
        <w:pStyle w:val="TableParagraph"/>
        <w:spacing w:line="244" w:lineRule="exact"/>
        <w:ind w:left="108"/>
        <w:rPr>
          <w:sz w:val="20"/>
        </w:rPr>
      </w:pPr>
      <w:r>
        <w:rPr>
          <w:b/>
          <w:sz w:val="20"/>
        </w:rPr>
        <w:t>Production</w:t>
      </w:r>
      <w:r w:rsidR="007034ED">
        <w:rPr>
          <w:b/>
          <w:sz w:val="20"/>
        </w:rPr>
        <w:t xml:space="preserve">: </w:t>
      </w:r>
      <w:r>
        <w:rPr>
          <w:sz w:val="20"/>
        </w:rPr>
        <w:t>Jira</w:t>
      </w:r>
      <w:r w:rsidR="001335A8">
        <w:rPr>
          <w:sz w:val="20"/>
        </w:rPr>
        <w:t>,</w:t>
      </w:r>
      <w:r>
        <w:rPr>
          <w:sz w:val="20"/>
        </w:rPr>
        <w:t xml:space="preserve"> Trello</w:t>
      </w:r>
      <w:r w:rsidR="001335A8">
        <w:rPr>
          <w:sz w:val="20"/>
        </w:rPr>
        <w:t xml:space="preserve">, </w:t>
      </w:r>
      <w:r>
        <w:rPr>
          <w:sz w:val="20"/>
        </w:rPr>
        <w:t>M</w:t>
      </w:r>
      <w:r w:rsidRPr="00D13551">
        <w:rPr>
          <w:sz w:val="20"/>
        </w:rPr>
        <w:t>iro</w:t>
      </w:r>
      <w:r w:rsidR="001335A8">
        <w:rPr>
          <w:sz w:val="20"/>
        </w:rPr>
        <w:t xml:space="preserve">, </w:t>
      </w:r>
      <w:r>
        <w:rPr>
          <w:sz w:val="20"/>
        </w:rPr>
        <w:t>Balsamiq Mockups</w:t>
      </w:r>
      <w:r w:rsidR="001335A8">
        <w:rPr>
          <w:sz w:val="20"/>
        </w:rPr>
        <w:t xml:space="preserve">, </w:t>
      </w:r>
      <w:r>
        <w:rPr>
          <w:sz w:val="20"/>
        </w:rPr>
        <w:t>Google Analytics</w:t>
      </w:r>
    </w:p>
    <w:p w14:paraId="3ECC5089" w14:textId="4BB59EF1" w:rsidR="00A67D83" w:rsidRDefault="00574F14" w:rsidP="00574F14">
      <w:pPr>
        <w:pStyle w:val="TableParagraph"/>
        <w:spacing w:line="244" w:lineRule="exact"/>
        <w:ind w:left="108"/>
        <w:rPr>
          <w:sz w:val="20"/>
        </w:rPr>
      </w:pPr>
      <w:r>
        <w:rPr>
          <w:b/>
          <w:sz w:val="20"/>
        </w:rPr>
        <w:t xml:space="preserve">Productivity: </w:t>
      </w:r>
      <w:r w:rsidR="00A67D83">
        <w:rPr>
          <w:sz w:val="20"/>
        </w:rPr>
        <w:t>Microsoft Office</w:t>
      </w:r>
      <w:r w:rsidR="001335A8">
        <w:rPr>
          <w:sz w:val="20"/>
        </w:rPr>
        <w:t xml:space="preserve">, </w:t>
      </w:r>
      <w:r w:rsidR="00A67D83">
        <w:rPr>
          <w:sz w:val="20"/>
        </w:rPr>
        <w:t>Sticky Notes</w:t>
      </w:r>
    </w:p>
    <w:p w14:paraId="76BEA25A" w14:textId="77777777" w:rsidR="00574F14" w:rsidRDefault="00574F14" w:rsidP="00574F14">
      <w:pPr>
        <w:pStyle w:val="TableParagraph"/>
        <w:spacing w:line="244" w:lineRule="exact"/>
        <w:ind w:left="108"/>
        <w:rPr>
          <w:sz w:val="20"/>
        </w:rPr>
      </w:pPr>
      <w:r>
        <w:rPr>
          <w:b/>
          <w:sz w:val="20"/>
        </w:rPr>
        <w:t xml:space="preserve">Adobe: </w:t>
      </w:r>
      <w:r w:rsidR="00A67D83">
        <w:rPr>
          <w:sz w:val="20"/>
        </w:rPr>
        <w:t>Illustrator</w:t>
      </w:r>
      <w:r w:rsidR="001335A8">
        <w:rPr>
          <w:sz w:val="20"/>
        </w:rPr>
        <w:t xml:space="preserve">, </w:t>
      </w:r>
      <w:r w:rsidR="00A67D83">
        <w:rPr>
          <w:sz w:val="20"/>
        </w:rPr>
        <w:t>XD</w:t>
      </w:r>
      <w:r w:rsidR="001335A8">
        <w:rPr>
          <w:sz w:val="20"/>
        </w:rPr>
        <w:t xml:space="preserve">, </w:t>
      </w:r>
      <w:r w:rsidR="00A67D83">
        <w:rPr>
          <w:sz w:val="20"/>
        </w:rPr>
        <w:t>After Effect</w:t>
      </w:r>
      <w:r w:rsidR="001335A8">
        <w:rPr>
          <w:sz w:val="20"/>
        </w:rPr>
        <w:t xml:space="preserve">, </w:t>
      </w:r>
      <w:r w:rsidR="00A67D83">
        <w:rPr>
          <w:sz w:val="20"/>
        </w:rPr>
        <w:t>Photoshop</w:t>
      </w:r>
      <w:r w:rsidR="001335A8">
        <w:rPr>
          <w:sz w:val="20"/>
        </w:rPr>
        <w:t>,</w:t>
      </w:r>
    </w:p>
    <w:p w14:paraId="3A2346E2" w14:textId="397D82B7" w:rsidR="00A67D83" w:rsidRDefault="00A67D83" w:rsidP="00574F14">
      <w:pPr>
        <w:pStyle w:val="TableParagraph"/>
        <w:spacing w:line="244" w:lineRule="exact"/>
        <w:ind w:left="108"/>
        <w:rPr>
          <w:b/>
          <w:sz w:val="24"/>
        </w:rPr>
      </w:pPr>
      <w:r w:rsidRPr="00D13551">
        <w:rPr>
          <w:b/>
          <w:bCs/>
          <w:sz w:val="20"/>
        </w:rPr>
        <w:t>Figma</w:t>
      </w:r>
      <w:r w:rsidR="00EF1507">
        <w:rPr>
          <w:b/>
          <w:bCs/>
          <w:sz w:val="20"/>
        </w:rPr>
        <w:t xml:space="preserve">, </w:t>
      </w:r>
      <w:proofErr w:type="spellStart"/>
      <w:r w:rsidR="00EF1507">
        <w:rPr>
          <w:b/>
          <w:bCs/>
          <w:sz w:val="20"/>
        </w:rPr>
        <w:t>FigJam</w:t>
      </w:r>
      <w:proofErr w:type="spellEnd"/>
    </w:p>
    <w:p w14:paraId="72BC4785" w14:textId="521AA792" w:rsidR="00A67D83" w:rsidRDefault="00A67D83" w:rsidP="00225FD0">
      <w:pPr>
        <w:pStyle w:val="TableParagraph"/>
        <w:spacing w:line="244" w:lineRule="exact"/>
        <w:ind w:left="108"/>
        <w:rPr>
          <w:bCs/>
          <w:sz w:val="20"/>
        </w:rPr>
      </w:pPr>
      <w:r w:rsidRPr="00225FD0">
        <w:rPr>
          <w:b/>
          <w:bCs/>
          <w:sz w:val="20"/>
        </w:rPr>
        <w:t>S</w:t>
      </w:r>
      <w:r w:rsidR="00B57DE5">
        <w:rPr>
          <w:b/>
          <w:bCs/>
          <w:sz w:val="20"/>
        </w:rPr>
        <w:t>kills</w:t>
      </w:r>
      <w:r w:rsidR="00225FD0">
        <w:rPr>
          <w:b/>
          <w:bCs/>
          <w:sz w:val="20"/>
        </w:rPr>
        <w:t>:</w:t>
      </w:r>
      <w:r w:rsidR="001C39DC">
        <w:rPr>
          <w:b/>
          <w:bCs/>
          <w:sz w:val="20"/>
        </w:rPr>
        <w:t xml:space="preserve"> </w:t>
      </w:r>
      <w:r w:rsidRPr="000122A8">
        <w:rPr>
          <w:b/>
          <w:sz w:val="20"/>
        </w:rPr>
        <w:t>Software Engineering</w:t>
      </w:r>
      <w:r w:rsidR="00F42791">
        <w:rPr>
          <w:b/>
          <w:sz w:val="20"/>
        </w:rPr>
        <w:t xml:space="preserve">, </w:t>
      </w:r>
      <w:r w:rsidRPr="000122A8">
        <w:rPr>
          <w:b/>
          <w:sz w:val="20"/>
        </w:rPr>
        <w:t>UI/UX Design</w:t>
      </w:r>
      <w:r w:rsidR="00F42791">
        <w:rPr>
          <w:b/>
          <w:sz w:val="20"/>
        </w:rPr>
        <w:t xml:space="preserve">, </w:t>
      </w:r>
      <w:r w:rsidRPr="000122A8">
        <w:rPr>
          <w:b/>
          <w:sz w:val="20"/>
        </w:rPr>
        <w:t>Voice Acting</w:t>
      </w:r>
      <w:r w:rsidR="00F42791">
        <w:rPr>
          <w:b/>
          <w:sz w:val="20"/>
        </w:rPr>
        <w:t xml:space="preserve">, </w:t>
      </w:r>
      <w:r w:rsidRPr="006B6B85">
        <w:rPr>
          <w:bCs/>
          <w:sz w:val="20"/>
        </w:rPr>
        <w:t>Graphic Design</w:t>
      </w:r>
      <w:r w:rsidR="00F42791">
        <w:rPr>
          <w:bCs/>
          <w:sz w:val="20"/>
        </w:rPr>
        <w:t xml:space="preserve">, </w:t>
      </w:r>
      <w:r w:rsidRPr="006B6B85">
        <w:rPr>
          <w:bCs/>
          <w:sz w:val="20"/>
        </w:rPr>
        <w:t>English Instructor</w:t>
      </w:r>
    </w:p>
    <w:p w14:paraId="3CC7BBE1" w14:textId="2D3C8B66" w:rsidR="00A67D83" w:rsidRPr="00F42791" w:rsidRDefault="00B9018A" w:rsidP="00B9018A">
      <w:pPr>
        <w:pStyle w:val="TableParagraph"/>
        <w:spacing w:line="244" w:lineRule="exact"/>
        <w:ind w:left="108"/>
        <w:rPr>
          <w:sz w:val="20"/>
        </w:rPr>
      </w:pPr>
      <w:r>
        <w:rPr>
          <w:b/>
          <w:bCs/>
          <w:sz w:val="20"/>
        </w:rPr>
        <w:t>Research</w:t>
      </w:r>
      <w:r w:rsidR="00BF6124">
        <w:rPr>
          <w:b/>
          <w:sz w:val="20"/>
        </w:rPr>
        <w:t>:</w:t>
      </w:r>
      <w:r>
        <w:rPr>
          <w:b/>
          <w:sz w:val="20"/>
        </w:rPr>
        <w:t xml:space="preserve"> </w:t>
      </w:r>
      <w:r w:rsidR="00A67D83" w:rsidRPr="00F42791">
        <w:rPr>
          <w:sz w:val="20"/>
        </w:rPr>
        <w:t xml:space="preserve">Usability </w:t>
      </w:r>
      <w:r w:rsidRPr="00F42791">
        <w:rPr>
          <w:sz w:val="20"/>
        </w:rPr>
        <w:t>Testing, UX</w:t>
      </w:r>
      <w:r w:rsidR="00A67D83" w:rsidRPr="00F42791">
        <w:rPr>
          <w:sz w:val="20"/>
        </w:rPr>
        <w:t xml:space="preserve"> Research</w:t>
      </w:r>
    </w:p>
    <w:p w14:paraId="33F7E479" w14:textId="25C3DE89" w:rsidR="00A67D83" w:rsidRDefault="00A67D83" w:rsidP="00BF6124">
      <w:pPr>
        <w:pStyle w:val="TableParagraph"/>
        <w:spacing w:before="1" w:line="243" w:lineRule="exact"/>
        <w:ind w:left="108"/>
        <w:rPr>
          <w:sz w:val="20"/>
        </w:rPr>
      </w:pPr>
      <w:r>
        <w:rPr>
          <w:b/>
          <w:sz w:val="20"/>
        </w:rPr>
        <w:t>Production</w:t>
      </w:r>
      <w:r w:rsidR="00BF6124">
        <w:rPr>
          <w:b/>
          <w:sz w:val="20"/>
        </w:rPr>
        <w:t xml:space="preserve">: </w:t>
      </w:r>
      <w:r>
        <w:rPr>
          <w:sz w:val="20"/>
        </w:rPr>
        <w:t>Scrum Development</w:t>
      </w:r>
    </w:p>
    <w:p w14:paraId="7D7FA5C1" w14:textId="30D92B6A" w:rsidR="00A67D83" w:rsidRPr="00343840" w:rsidRDefault="00A67D83" w:rsidP="00BF6124">
      <w:pPr>
        <w:pStyle w:val="TableParagraph"/>
        <w:spacing w:before="1" w:line="243" w:lineRule="exact"/>
        <w:ind w:left="108"/>
        <w:rPr>
          <w:sz w:val="20"/>
        </w:rPr>
      </w:pPr>
      <w:r>
        <w:rPr>
          <w:b/>
          <w:sz w:val="20"/>
        </w:rPr>
        <w:t>Languages</w:t>
      </w:r>
      <w:r w:rsidR="00BF6124">
        <w:rPr>
          <w:b/>
          <w:sz w:val="20"/>
        </w:rPr>
        <w:t xml:space="preserve">: </w:t>
      </w:r>
      <w:r>
        <w:rPr>
          <w:sz w:val="20"/>
        </w:rPr>
        <w:t xml:space="preserve">Persian </w:t>
      </w:r>
      <w:r w:rsidR="00F42791">
        <w:rPr>
          <w:sz w:val="20"/>
        </w:rPr>
        <w:t>-</w:t>
      </w:r>
      <w:r>
        <w:rPr>
          <w:sz w:val="20"/>
        </w:rPr>
        <w:t xml:space="preserve"> Native</w:t>
      </w:r>
      <w:r w:rsidR="00F42791">
        <w:rPr>
          <w:sz w:val="20"/>
        </w:rPr>
        <w:t xml:space="preserve">, </w:t>
      </w:r>
      <w:r>
        <w:rPr>
          <w:sz w:val="20"/>
        </w:rPr>
        <w:t xml:space="preserve">English - </w:t>
      </w:r>
      <w:r w:rsidRPr="006B6B85">
        <w:rPr>
          <w:sz w:val="20"/>
        </w:rPr>
        <w:t xml:space="preserve">Full </w:t>
      </w:r>
      <w:r>
        <w:rPr>
          <w:sz w:val="20"/>
        </w:rPr>
        <w:t>P</w:t>
      </w:r>
      <w:r w:rsidRPr="006B6B85">
        <w:rPr>
          <w:sz w:val="20"/>
        </w:rPr>
        <w:t xml:space="preserve">rofessional </w:t>
      </w:r>
      <w:r>
        <w:rPr>
          <w:sz w:val="20"/>
        </w:rPr>
        <w:t>P</w:t>
      </w:r>
      <w:r w:rsidRPr="006B6B85">
        <w:rPr>
          <w:sz w:val="20"/>
        </w:rPr>
        <w:t>roficiency</w:t>
      </w:r>
    </w:p>
    <w:p w14:paraId="23E40D58" w14:textId="77777777" w:rsidR="00A67D83" w:rsidRDefault="00A67D83" w:rsidP="00A67D83">
      <w:pPr>
        <w:pStyle w:val="TableParagraph"/>
        <w:spacing w:line="292" w:lineRule="exact"/>
        <w:rPr>
          <w:b/>
          <w:sz w:val="24"/>
        </w:rPr>
      </w:pPr>
    </w:p>
    <w:p w14:paraId="2E1454A4" w14:textId="686D86F3" w:rsidR="000411ED" w:rsidRPr="00835947" w:rsidRDefault="000411ED" w:rsidP="000411ED">
      <w:pPr>
        <w:pStyle w:val="TableParagraph"/>
        <w:spacing w:line="292" w:lineRule="exact"/>
        <w:ind w:left="105"/>
        <w:rPr>
          <w:b/>
          <w:color w:val="00ADB5"/>
          <w:sz w:val="24"/>
        </w:rPr>
      </w:pPr>
      <w:r w:rsidRPr="00835947">
        <w:rPr>
          <w:b/>
          <w:color w:val="00ADB5"/>
          <w:sz w:val="24"/>
        </w:rPr>
        <w:t>EXPERIENCES</w:t>
      </w:r>
    </w:p>
    <w:p w14:paraId="5CFFD4F1" w14:textId="77777777" w:rsidR="000411ED" w:rsidRPr="003F4C38" w:rsidRDefault="000411ED" w:rsidP="000411ED">
      <w:pPr>
        <w:pStyle w:val="TableParagraph"/>
        <w:spacing w:before="49"/>
        <w:ind w:left="105"/>
        <w:rPr>
          <w:b/>
          <w:bCs/>
        </w:rPr>
      </w:pPr>
      <w:r w:rsidRPr="003F4C38">
        <w:rPr>
          <w:b/>
          <w:bCs/>
        </w:rPr>
        <w:t xml:space="preserve">UI/UX Designer at </w:t>
      </w:r>
      <w:proofErr w:type="spellStart"/>
      <w:r w:rsidRPr="003F4C38">
        <w:rPr>
          <w:b/>
          <w:bCs/>
        </w:rPr>
        <w:t>Pazandish</w:t>
      </w:r>
      <w:proofErr w:type="spellEnd"/>
    </w:p>
    <w:p w14:paraId="5D9918AF" w14:textId="77777777" w:rsidR="000411ED" w:rsidRDefault="000411ED" w:rsidP="000411ED">
      <w:pPr>
        <w:pStyle w:val="TableParagraph"/>
        <w:spacing w:before="49"/>
        <w:ind w:left="105"/>
      </w:pPr>
      <w:r>
        <w:t>Tehran, Iran</w:t>
      </w:r>
    </w:p>
    <w:p w14:paraId="5554EA6F" w14:textId="32B51522" w:rsidR="000411ED" w:rsidRDefault="000411ED" w:rsidP="000411ED">
      <w:pPr>
        <w:pStyle w:val="TableParagraph"/>
        <w:spacing w:before="49"/>
        <w:ind w:left="105"/>
      </w:pPr>
      <w:r>
        <w:rPr>
          <w:rFonts w:asciiTheme="minorHAnsi" w:hAnsiTheme="minorHAnsi" w:cstheme="minorHAnsi"/>
        </w:rPr>
        <w:t>Apr</w:t>
      </w:r>
      <w:r w:rsidRPr="001865B7">
        <w:rPr>
          <w:rFonts w:asciiTheme="minorHAnsi" w:hAnsiTheme="minorHAnsi" w:cstheme="minorHAnsi"/>
        </w:rPr>
        <w:t xml:space="preserve"> 202</w:t>
      </w:r>
      <w:r w:rsidR="00B70B72">
        <w:rPr>
          <w:rFonts w:asciiTheme="minorHAnsi" w:hAnsiTheme="minorHAnsi" w:cstheme="minorHAnsi"/>
        </w:rPr>
        <w:t>1</w:t>
      </w:r>
      <w:r w:rsidRPr="001865B7">
        <w:rPr>
          <w:rFonts w:asciiTheme="minorHAnsi" w:hAnsiTheme="minorHAnsi" w:cstheme="minorHAnsi"/>
        </w:rPr>
        <w:t xml:space="preserve"> </w:t>
      </w:r>
      <w:r w:rsidR="001F3514">
        <w:rPr>
          <w:rFonts w:asciiTheme="minorHAnsi" w:hAnsiTheme="minorHAnsi" w:cstheme="minorHAnsi"/>
        </w:rPr>
        <w:t>–</w:t>
      </w:r>
      <w:r>
        <w:rPr>
          <w:rFonts w:asciiTheme="minorHAnsi" w:hAnsiTheme="minorHAnsi" w:cstheme="minorHAnsi"/>
        </w:rPr>
        <w:t xml:space="preserve"> </w:t>
      </w:r>
      <w:r w:rsidR="001F3514">
        <w:t>May 2021</w:t>
      </w:r>
    </w:p>
    <w:p w14:paraId="35B27DA4" w14:textId="77777777" w:rsidR="000411ED" w:rsidRDefault="000411ED" w:rsidP="000411ED">
      <w:pPr>
        <w:pStyle w:val="TableParagraph"/>
        <w:spacing w:before="9"/>
        <w:rPr>
          <w:rFonts w:ascii="Times New Roman"/>
          <w:sz w:val="25"/>
        </w:rPr>
      </w:pPr>
    </w:p>
    <w:p w14:paraId="1B8AC3D6" w14:textId="77777777" w:rsidR="000411ED" w:rsidRPr="00B87F36" w:rsidRDefault="000411ED" w:rsidP="000411ED">
      <w:pPr>
        <w:pStyle w:val="TableParagraph"/>
        <w:numPr>
          <w:ilvl w:val="0"/>
          <w:numId w:val="26"/>
        </w:numPr>
        <w:tabs>
          <w:tab w:val="left" w:pos="1219"/>
        </w:tabs>
        <w:spacing w:before="5" w:line="271" w:lineRule="exact"/>
        <w:rPr>
          <w:rFonts w:ascii="Times New Roman"/>
        </w:rPr>
      </w:pPr>
      <w:r w:rsidRPr="00B87F36">
        <w:rPr>
          <w:rFonts w:ascii="Segoe UI" w:hAnsi="Segoe UI" w:cs="Segoe UI"/>
          <w:sz w:val="21"/>
          <w:szCs w:val="21"/>
          <w:shd w:val="clear" w:color="auto" w:fill="FFFFFF"/>
        </w:rPr>
        <w:t>Created wire-frames and mock-ups to establish the website’s layout and increase interactivity</w:t>
      </w:r>
    </w:p>
    <w:p w14:paraId="3587B89E" w14:textId="77777777" w:rsidR="000411ED" w:rsidRPr="00B87F36" w:rsidRDefault="000411ED" w:rsidP="000411ED">
      <w:pPr>
        <w:pStyle w:val="TableParagraph"/>
        <w:tabs>
          <w:tab w:val="left" w:pos="1219"/>
        </w:tabs>
        <w:spacing w:before="5" w:line="271" w:lineRule="exact"/>
        <w:ind w:left="1496"/>
        <w:rPr>
          <w:rFonts w:ascii="Times New Roman"/>
        </w:rPr>
      </w:pPr>
    </w:p>
    <w:p w14:paraId="32C25101"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design inception and style guides based on UI elements</w:t>
      </w:r>
    </w:p>
    <w:p w14:paraId="17043945" w14:textId="1510EF32" w:rsidR="000411ED" w:rsidRDefault="000411ED" w:rsidP="000411ED">
      <w:pPr>
        <w:pStyle w:val="TableParagraph"/>
        <w:tabs>
          <w:tab w:val="left" w:pos="1219"/>
        </w:tabs>
        <w:spacing w:line="271" w:lineRule="exact"/>
      </w:pPr>
    </w:p>
    <w:p w14:paraId="45B5168C" w14:textId="77777777" w:rsidR="009E0B74" w:rsidRPr="00B87F36" w:rsidRDefault="009E0B74" w:rsidP="000411ED">
      <w:pPr>
        <w:pStyle w:val="TableParagraph"/>
        <w:tabs>
          <w:tab w:val="left" w:pos="1219"/>
        </w:tabs>
        <w:spacing w:line="271" w:lineRule="exact"/>
      </w:pPr>
    </w:p>
    <w:p w14:paraId="1815C264" w14:textId="77777777" w:rsidR="000411ED" w:rsidRDefault="000411ED" w:rsidP="00B4564A">
      <w:pPr>
        <w:pStyle w:val="TableParagraph"/>
        <w:numPr>
          <w:ilvl w:val="0"/>
          <w:numId w:val="26"/>
        </w:numPr>
        <w:spacing w:line="292" w:lineRule="exact"/>
        <w:rPr>
          <w:b/>
          <w:sz w:val="24"/>
        </w:rPr>
      </w:pPr>
      <w:r>
        <w:rPr>
          <w:rFonts w:ascii="Segoe UI" w:hAnsi="Segoe UI" w:cs="Segoe UI"/>
          <w:sz w:val="21"/>
          <w:szCs w:val="21"/>
          <w:shd w:val="clear" w:color="auto" w:fill="FFFFFF"/>
        </w:rPr>
        <w:t>Communicated with the client to establish goals and needs</w:t>
      </w:r>
      <w:r>
        <w:rPr>
          <w:rFonts w:ascii="Segoe UI" w:hAnsi="Segoe UI" w:cs="Segoe UI"/>
          <w:sz w:val="21"/>
          <w:szCs w:val="21"/>
        </w:rPr>
        <w:br/>
      </w:r>
    </w:p>
    <w:p w14:paraId="15CF4442" w14:textId="77777777" w:rsidR="000411ED" w:rsidRPr="00B538D4" w:rsidRDefault="000411ED" w:rsidP="000411ED">
      <w:pPr>
        <w:pStyle w:val="TableParagraph"/>
        <w:spacing w:before="1" w:line="267" w:lineRule="exact"/>
        <w:rPr>
          <w:rFonts w:asciiTheme="minorHAnsi" w:hAnsiTheme="minorHAnsi" w:cstheme="minorHAnsi"/>
        </w:rPr>
      </w:pPr>
      <w:r>
        <w:rPr>
          <w:rFonts w:ascii="Times New Roman"/>
          <w:sz w:val="19"/>
        </w:rPr>
        <w:t xml:space="preserve">  </w:t>
      </w:r>
    </w:p>
    <w:p w14:paraId="4B7A47DB" w14:textId="77777777" w:rsidR="000411ED" w:rsidRPr="005447CC" w:rsidRDefault="000411ED" w:rsidP="000411ED">
      <w:pPr>
        <w:pStyle w:val="TableParagraph"/>
        <w:spacing w:before="49"/>
        <w:ind w:left="105"/>
        <w:rPr>
          <w:b/>
          <w:bCs/>
        </w:rPr>
      </w:pPr>
      <w:r w:rsidRPr="005447CC">
        <w:rPr>
          <w:b/>
          <w:bCs/>
        </w:rPr>
        <w:t xml:space="preserve">UI/UX Designer at </w:t>
      </w:r>
      <w:proofErr w:type="spellStart"/>
      <w:r w:rsidRPr="005447CC">
        <w:rPr>
          <w:b/>
          <w:bCs/>
        </w:rPr>
        <w:t>upath</w:t>
      </w:r>
      <w:proofErr w:type="spellEnd"/>
    </w:p>
    <w:p w14:paraId="2D237906" w14:textId="77777777" w:rsidR="000411ED" w:rsidRDefault="000411ED" w:rsidP="000411ED">
      <w:pPr>
        <w:pStyle w:val="TableParagraph"/>
        <w:spacing w:before="49"/>
        <w:ind w:left="105"/>
      </w:pPr>
      <w:r>
        <w:t>Vancouver, British Columbia, Canada</w:t>
      </w:r>
    </w:p>
    <w:p w14:paraId="44E69433" w14:textId="77777777" w:rsidR="000411ED" w:rsidRDefault="000411ED" w:rsidP="000411ED">
      <w:pPr>
        <w:pStyle w:val="TableParagraph"/>
        <w:spacing w:before="49"/>
        <w:ind w:left="105"/>
      </w:pPr>
      <w:r w:rsidRPr="001865B7">
        <w:rPr>
          <w:rFonts w:asciiTheme="minorHAnsi" w:hAnsiTheme="minorHAnsi" w:cstheme="minorHAnsi"/>
        </w:rPr>
        <w:t xml:space="preserve">Jul 2020 </w:t>
      </w:r>
      <w:r>
        <w:rPr>
          <w:rFonts w:asciiTheme="minorHAnsi" w:hAnsiTheme="minorHAnsi" w:cstheme="minorHAnsi"/>
        </w:rPr>
        <w:t xml:space="preserve">- </w:t>
      </w:r>
      <w:r>
        <w:t>Apr 2020</w:t>
      </w:r>
    </w:p>
    <w:p w14:paraId="5CD04B22" w14:textId="77777777" w:rsidR="000411ED" w:rsidRDefault="000411ED" w:rsidP="000411ED">
      <w:pPr>
        <w:pStyle w:val="TableParagraph"/>
        <w:spacing w:before="9"/>
        <w:rPr>
          <w:rFonts w:ascii="Times New Roman"/>
          <w:sz w:val="25"/>
        </w:rPr>
      </w:pPr>
    </w:p>
    <w:p w14:paraId="3DDF32B1" w14:textId="77777777" w:rsidR="000411ED" w:rsidRPr="00B87F36" w:rsidRDefault="000411ED" w:rsidP="000411ED">
      <w:pPr>
        <w:pStyle w:val="TableParagraph"/>
        <w:numPr>
          <w:ilvl w:val="0"/>
          <w:numId w:val="26"/>
        </w:numPr>
        <w:tabs>
          <w:tab w:val="left" w:pos="1219"/>
        </w:tabs>
        <w:spacing w:before="5" w:line="271" w:lineRule="exact"/>
        <w:rPr>
          <w:rFonts w:ascii="Times New Roman"/>
        </w:rPr>
      </w:pPr>
      <w:r w:rsidRPr="00B87F36">
        <w:rPr>
          <w:rFonts w:ascii="Segoe UI" w:hAnsi="Segoe UI" w:cs="Segoe UI"/>
          <w:sz w:val="21"/>
          <w:szCs w:val="21"/>
          <w:shd w:val="clear" w:color="auto" w:fill="FFFFFF"/>
        </w:rPr>
        <w:t>Created wire-frames and mock-ups to establish the website’s layout and increase interactivity</w:t>
      </w:r>
    </w:p>
    <w:p w14:paraId="36A873E3" w14:textId="77777777" w:rsidR="000411ED" w:rsidRPr="00B87F36" w:rsidRDefault="000411ED" w:rsidP="000411ED">
      <w:pPr>
        <w:pStyle w:val="TableParagraph"/>
        <w:tabs>
          <w:tab w:val="left" w:pos="1219"/>
        </w:tabs>
        <w:spacing w:before="5" w:line="271" w:lineRule="exact"/>
        <w:ind w:left="1496"/>
        <w:rPr>
          <w:rFonts w:ascii="Times New Roman"/>
        </w:rPr>
      </w:pPr>
    </w:p>
    <w:p w14:paraId="77729F28"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design inception and style guides based on UI elements</w:t>
      </w:r>
    </w:p>
    <w:p w14:paraId="0350BD9E" w14:textId="77777777" w:rsidR="000411ED" w:rsidRPr="00B87F36" w:rsidRDefault="000411ED" w:rsidP="000411ED">
      <w:pPr>
        <w:pStyle w:val="TableParagraph"/>
        <w:tabs>
          <w:tab w:val="left" w:pos="1219"/>
        </w:tabs>
        <w:spacing w:line="271" w:lineRule="exact"/>
        <w:ind w:left="1496"/>
      </w:pPr>
    </w:p>
    <w:p w14:paraId="4B870215"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memorable logos to increase brand awareness</w:t>
      </w:r>
    </w:p>
    <w:p w14:paraId="1567B581" w14:textId="77777777" w:rsidR="000411ED" w:rsidRPr="00B87F36" w:rsidRDefault="000411ED" w:rsidP="000411ED">
      <w:pPr>
        <w:pStyle w:val="TableParagraph"/>
        <w:tabs>
          <w:tab w:val="left" w:pos="1219"/>
        </w:tabs>
        <w:spacing w:line="271" w:lineRule="exact"/>
      </w:pPr>
    </w:p>
    <w:p w14:paraId="46AAC01F" w14:textId="77777777" w:rsidR="000411ED"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Communicated with the client to establish goals and needs</w:t>
      </w:r>
      <w:r>
        <w:rPr>
          <w:rFonts w:ascii="Segoe UI" w:hAnsi="Segoe UI" w:cs="Segoe UI"/>
          <w:sz w:val="21"/>
          <w:szCs w:val="21"/>
        </w:rPr>
        <w:br/>
      </w:r>
      <w:r>
        <w:rPr>
          <w:rFonts w:ascii="Segoe UI" w:hAnsi="Segoe UI" w:cs="Segoe UI"/>
          <w:sz w:val="21"/>
          <w:szCs w:val="21"/>
          <w:shd w:val="clear" w:color="auto" w:fill="FFFFFF"/>
        </w:rPr>
        <w:t xml:space="preserve"> </w:t>
      </w:r>
    </w:p>
    <w:p w14:paraId="1F995030" w14:textId="77777777" w:rsidR="000411ED" w:rsidRDefault="000411ED" w:rsidP="000411ED">
      <w:pPr>
        <w:pStyle w:val="TableParagraph"/>
        <w:spacing w:before="1" w:line="267" w:lineRule="exact"/>
      </w:pPr>
      <w:r>
        <w:t xml:space="preserve">  </w:t>
      </w:r>
    </w:p>
    <w:p w14:paraId="57A5FCA1" w14:textId="77777777" w:rsidR="000411ED" w:rsidRPr="005447CC" w:rsidRDefault="000411ED" w:rsidP="000411ED">
      <w:pPr>
        <w:pStyle w:val="TableParagraph"/>
        <w:spacing w:before="49"/>
        <w:ind w:left="105"/>
        <w:rPr>
          <w:b/>
          <w:bCs/>
        </w:rPr>
      </w:pPr>
      <w:r w:rsidRPr="005447CC">
        <w:rPr>
          <w:b/>
          <w:bCs/>
        </w:rPr>
        <w:t>UI/UX Designer at Sharp Study</w:t>
      </w:r>
    </w:p>
    <w:p w14:paraId="15D9995D" w14:textId="77777777" w:rsidR="000411ED" w:rsidRDefault="000411ED" w:rsidP="000411ED">
      <w:pPr>
        <w:pStyle w:val="TableParagraph"/>
        <w:spacing w:before="49"/>
        <w:ind w:left="105"/>
      </w:pPr>
      <w:r>
        <w:t>Vancouver, British Columbia, Canada</w:t>
      </w:r>
    </w:p>
    <w:p w14:paraId="57DD3556" w14:textId="77777777" w:rsidR="000411ED" w:rsidRDefault="000411ED" w:rsidP="000411ED">
      <w:pPr>
        <w:pStyle w:val="TableParagraph"/>
        <w:spacing w:before="1" w:line="267" w:lineRule="exact"/>
      </w:pPr>
      <w:r>
        <w:t xml:space="preserve">  Jul 2020 - Apr 2020</w:t>
      </w:r>
    </w:p>
    <w:p w14:paraId="5C54190E" w14:textId="77777777" w:rsidR="000411ED" w:rsidRDefault="000411ED" w:rsidP="000411ED">
      <w:pPr>
        <w:pStyle w:val="TableParagraph"/>
        <w:spacing w:before="49"/>
        <w:ind w:left="105"/>
      </w:pPr>
    </w:p>
    <w:p w14:paraId="21520EBF" w14:textId="77777777" w:rsidR="000411ED" w:rsidRDefault="000411ED" w:rsidP="000411ED">
      <w:pPr>
        <w:pStyle w:val="TableParagraph"/>
        <w:spacing w:before="9"/>
        <w:rPr>
          <w:rFonts w:ascii="Times New Roman"/>
          <w:sz w:val="25"/>
        </w:rPr>
      </w:pPr>
    </w:p>
    <w:p w14:paraId="640C7500" w14:textId="77777777" w:rsidR="000411ED" w:rsidRPr="00B87F36" w:rsidRDefault="000411ED" w:rsidP="000411ED">
      <w:pPr>
        <w:pStyle w:val="TableParagraph"/>
        <w:numPr>
          <w:ilvl w:val="0"/>
          <w:numId w:val="26"/>
        </w:numPr>
        <w:tabs>
          <w:tab w:val="left" w:pos="1219"/>
        </w:tabs>
        <w:spacing w:before="5" w:line="271" w:lineRule="exact"/>
        <w:rPr>
          <w:rFonts w:ascii="Times New Roman"/>
        </w:rPr>
      </w:pPr>
      <w:r w:rsidRPr="00B87F36">
        <w:rPr>
          <w:rFonts w:ascii="Segoe UI" w:hAnsi="Segoe UI" w:cs="Segoe UI"/>
          <w:sz w:val="21"/>
          <w:szCs w:val="21"/>
          <w:shd w:val="clear" w:color="auto" w:fill="FFFFFF"/>
        </w:rPr>
        <w:t>Created wire-frames and mock-ups to establish the website’s layout and increase interactivity</w:t>
      </w:r>
    </w:p>
    <w:p w14:paraId="4CF16301" w14:textId="77777777" w:rsidR="000411ED" w:rsidRPr="00B87F36" w:rsidRDefault="000411ED" w:rsidP="000411ED">
      <w:pPr>
        <w:pStyle w:val="TableParagraph"/>
        <w:tabs>
          <w:tab w:val="left" w:pos="1219"/>
        </w:tabs>
        <w:spacing w:before="5" w:line="271" w:lineRule="exact"/>
        <w:ind w:left="1496"/>
        <w:rPr>
          <w:rFonts w:ascii="Times New Roman"/>
        </w:rPr>
      </w:pPr>
    </w:p>
    <w:p w14:paraId="63700DAE"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design inception and style guides based on UI elements</w:t>
      </w:r>
    </w:p>
    <w:p w14:paraId="5CC9B0C3" w14:textId="77777777" w:rsidR="000411ED" w:rsidRPr="00B87F36" w:rsidRDefault="000411ED" w:rsidP="000411ED">
      <w:pPr>
        <w:pStyle w:val="TableParagraph"/>
        <w:tabs>
          <w:tab w:val="left" w:pos="1219"/>
        </w:tabs>
        <w:spacing w:line="271" w:lineRule="exact"/>
        <w:ind w:left="1496"/>
      </w:pPr>
    </w:p>
    <w:p w14:paraId="408F1FE7" w14:textId="77777777" w:rsidR="000411ED" w:rsidRPr="00B87F36"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Created memorable logos to increase brand awareness</w:t>
      </w:r>
    </w:p>
    <w:p w14:paraId="4DC7AC72" w14:textId="77777777" w:rsidR="000411ED" w:rsidRPr="00B87F36" w:rsidRDefault="000411ED" w:rsidP="000411ED">
      <w:pPr>
        <w:pStyle w:val="TableParagraph"/>
        <w:tabs>
          <w:tab w:val="left" w:pos="1219"/>
        </w:tabs>
        <w:spacing w:line="271" w:lineRule="exact"/>
      </w:pPr>
    </w:p>
    <w:p w14:paraId="002F6EDB" w14:textId="77777777" w:rsidR="000411ED" w:rsidRDefault="000411ED" w:rsidP="000411ED">
      <w:pPr>
        <w:pStyle w:val="TableParagraph"/>
        <w:numPr>
          <w:ilvl w:val="0"/>
          <w:numId w:val="26"/>
        </w:numPr>
        <w:tabs>
          <w:tab w:val="left" w:pos="1219"/>
        </w:tabs>
        <w:spacing w:line="271" w:lineRule="exact"/>
      </w:pPr>
      <w:r>
        <w:rPr>
          <w:rFonts w:ascii="Segoe UI" w:hAnsi="Segoe UI" w:cs="Segoe UI"/>
          <w:sz w:val="21"/>
          <w:szCs w:val="21"/>
          <w:shd w:val="clear" w:color="auto" w:fill="FFFFFF"/>
        </w:rPr>
        <w:t>Communicated with the client to establish goals and needs</w:t>
      </w:r>
      <w:r>
        <w:rPr>
          <w:rFonts w:ascii="Segoe UI" w:hAnsi="Segoe UI" w:cs="Segoe UI"/>
          <w:sz w:val="21"/>
          <w:szCs w:val="21"/>
        </w:rPr>
        <w:br/>
      </w:r>
    </w:p>
    <w:p w14:paraId="36BC6814" w14:textId="77777777" w:rsidR="000411ED" w:rsidRDefault="000411ED" w:rsidP="000411ED">
      <w:pPr>
        <w:pStyle w:val="TableParagraph"/>
        <w:tabs>
          <w:tab w:val="left" w:pos="1219"/>
        </w:tabs>
        <w:spacing w:line="271" w:lineRule="exact"/>
      </w:pPr>
      <w:r>
        <w:t xml:space="preserve">  </w:t>
      </w:r>
    </w:p>
    <w:p w14:paraId="74F19AA9" w14:textId="03BF3439" w:rsidR="000411ED" w:rsidRPr="005447CC" w:rsidRDefault="000411ED" w:rsidP="000411ED">
      <w:pPr>
        <w:pStyle w:val="TableParagraph"/>
        <w:tabs>
          <w:tab w:val="left" w:pos="1219"/>
        </w:tabs>
        <w:spacing w:line="271" w:lineRule="exact"/>
        <w:rPr>
          <w:b/>
          <w:bCs/>
        </w:rPr>
      </w:pPr>
      <w:r>
        <w:t xml:space="preserve">  </w:t>
      </w:r>
      <w:r w:rsidR="00755916">
        <w:rPr>
          <w:b/>
          <w:bCs/>
        </w:rPr>
        <w:t>Software Engineer</w:t>
      </w:r>
      <w:r w:rsidRPr="005447CC">
        <w:rPr>
          <w:b/>
          <w:bCs/>
        </w:rPr>
        <w:t xml:space="preserve">, UI/UX Designer &amp; Voice Actor at Rayan </w:t>
      </w:r>
      <w:proofErr w:type="spellStart"/>
      <w:r w:rsidRPr="005447CC">
        <w:rPr>
          <w:b/>
          <w:bCs/>
        </w:rPr>
        <w:t>Spadan</w:t>
      </w:r>
      <w:proofErr w:type="spellEnd"/>
    </w:p>
    <w:p w14:paraId="73C733FC" w14:textId="77777777" w:rsidR="000411ED" w:rsidRDefault="000411ED" w:rsidP="000411ED">
      <w:pPr>
        <w:pStyle w:val="TableParagraph"/>
        <w:tabs>
          <w:tab w:val="left" w:pos="1219"/>
        </w:tabs>
        <w:spacing w:line="271" w:lineRule="exact"/>
      </w:pPr>
      <w:r>
        <w:t xml:space="preserve">  Isfahan, Iran</w:t>
      </w:r>
    </w:p>
    <w:p w14:paraId="3C224EA5" w14:textId="61A375BC" w:rsidR="000411ED" w:rsidRDefault="000411ED" w:rsidP="000411ED">
      <w:pPr>
        <w:pStyle w:val="TableParagraph"/>
        <w:tabs>
          <w:tab w:val="left" w:pos="1219"/>
        </w:tabs>
        <w:spacing w:line="271" w:lineRule="exact"/>
      </w:pPr>
      <w:r>
        <w:t xml:space="preserve">  Sep 2020 – </w:t>
      </w:r>
      <w:r w:rsidR="0097297C">
        <w:t>May 2021</w:t>
      </w:r>
    </w:p>
    <w:p w14:paraId="0B2FF2C6" w14:textId="77777777" w:rsidR="000411ED" w:rsidRDefault="000411ED" w:rsidP="000411ED">
      <w:pPr>
        <w:pStyle w:val="TableParagraph"/>
        <w:tabs>
          <w:tab w:val="left" w:pos="1219"/>
        </w:tabs>
        <w:spacing w:line="271" w:lineRule="exact"/>
      </w:pPr>
    </w:p>
    <w:p w14:paraId="49815FCF" w14:textId="77777777" w:rsidR="000411ED" w:rsidRDefault="000411ED" w:rsidP="000411ED">
      <w:pPr>
        <w:pStyle w:val="TableParagraph"/>
        <w:tabs>
          <w:tab w:val="left" w:pos="1219"/>
        </w:tabs>
        <w:spacing w:line="271" w:lineRule="exact"/>
      </w:pPr>
    </w:p>
    <w:p w14:paraId="034565CA" w14:textId="77777777" w:rsidR="000411ED" w:rsidRPr="001660A2"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Designed specific UI layouts based on the needs.</w:t>
      </w:r>
    </w:p>
    <w:p w14:paraId="185EA4D7" w14:textId="77777777" w:rsidR="000411ED" w:rsidRPr="001660A2"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Voice overing artist</w:t>
      </w:r>
    </w:p>
    <w:p w14:paraId="01E69744" w14:textId="77777777" w:rsidR="000411ED" w:rsidRPr="001660A2" w:rsidRDefault="000411ED" w:rsidP="000411ED">
      <w:pPr>
        <w:pStyle w:val="TableParagraph"/>
        <w:tabs>
          <w:tab w:val="left" w:pos="1219"/>
        </w:tabs>
        <w:spacing w:line="271" w:lineRule="exact"/>
        <w:ind w:left="1579"/>
      </w:pPr>
    </w:p>
    <w:p w14:paraId="0645B6F1" w14:textId="77777777" w:rsidR="000411ED" w:rsidRPr="001660A2"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Communicated with the clients and solve their defects</w:t>
      </w:r>
    </w:p>
    <w:p w14:paraId="3B87E79D" w14:textId="77777777" w:rsidR="000411ED" w:rsidRPr="001660A2" w:rsidRDefault="000411ED" w:rsidP="000411ED">
      <w:pPr>
        <w:pStyle w:val="TableParagraph"/>
        <w:tabs>
          <w:tab w:val="left" w:pos="1219"/>
        </w:tabs>
        <w:spacing w:line="271" w:lineRule="exact"/>
        <w:ind w:left="1579"/>
      </w:pPr>
    </w:p>
    <w:p w14:paraId="67CD3502" w14:textId="77777777" w:rsidR="000411ED" w:rsidRPr="001660A2"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Designed and coded an Automation website which connects to an API to let users purchase products, login and other stuff.</w:t>
      </w:r>
    </w:p>
    <w:p w14:paraId="46778D7B" w14:textId="77777777" w:rsidR="000411ED" w:rsidRDefault="000411ED" w:rsidP="000411ED">
      <w:pPr>
        <w:pStyle w:val="ListParagraph"/>
        <w:ind w:left="859"/>
        <w:rPr>
          <w:rFonts w:ascii="Segoe UI" w:hAnsi="Segoe UI" w:cs="Segoe UI"/>
          <w:sz w:val="21"/>
          <w:szCs w:val="21"/>
        </w:rPr>
      </w:pPr>
    </w:p>
    <w:p w14:paraId="737B75E8" w14:textId="77777777" w:rsidR="000411ED" w:rsidRPr="00B87F36" w:rsidRDefault="000411ED" w:rsidP="000411ED">
      <w:pPr>
        <w:pStyle w:val="TableParagraph"/>
        <w:numPr>
          <w:ilvl w:val="0"/>
          <w:numId w:val="27"/>
        </w:numPr>
        <w:tabs>
          <w:tab w:val="left" w:pos="1219"/>
        </w:tabs>
        <w:spacing w:line="271" w:lineRule="exact"/>
        <w:ind w:left="1579"/>
      </w:pPr>
      <w:r>
        <w:rPr>
          <w:rFonts w:ascii="Segoe UI" w:hAnsi="Segoe UI" w:cs="Segoe UI"/>
          <w:sz w:val="21"/>
          <w:szCs w:val="21"/>
          <w:shd w:val="clear" w:color="auto" w:fill="FFFFFF"/>
        </w:rPr>
        <w:t>Prepared style guides and design inception</w:t>
      </w:r>
      <w:r>
        <w:rPr>
          <w:rFonts w:ascii="Segoe UI" w:hAnsi="Segoe UI" w:cs="Segoe UI"/>
          <w:sz w:val="21"/>
          <w:szCs w:val="21"/>
        </w:rPr>
        <w:br/>
      </w:r>
    </w:p>
    <w:p w14:paraId="62673765" w14:textId="77777777" w:rsidR="000411ED" w:rsidRDefault="000411ED" w:rsidP="000411ED">
      <w:pPr>
        <w:pStyle w:val="TableParagraph"/>
        <w:spacing w:line="267" w:lineRule="exact"/>
        <w:ind w:left="109"/>
      </w:pPr>
      <w:r>
        <w:t xml:space="preserve"> </w:t>
      </w:r>
    </w:p>
    <w:p w14:paraId="2CC5101C" w14:textId="77777777" w:rsidR="000411ED" w:rsidRPr="005447CC" w:rsidRDefault="000411ED" w:rsidP="000411ED">
      <w:pPr>
        <w:pStyle w:val="TableParagraph"/>
        <w:spacing w:line="267" w:lineRule="exact"/>
        <w:ind w:left="109"/>
        <w:rPr>
          <w:b/>
          <w:bCs/>
        </w:rPr>
      </w:pPr>
      <w:r>
        <w:t xml:space="preserve"> </w:t>
      </w:r>
      <w:r w:rsidRPr="005447CC">
        <w:rPr>
          <w:b/>
          <w:bCs/>
        </w:rPr>
        <w:t xml:space="preserve">Voice Actor in </w:t>
      </w:r>
      <w:proofErr w:type="spellStart"/>
      <w:r w:rsidRPr="005447CC">
        <w:rPr>
          <w:b/>
          <w:bCs/>
        </w:rPr>
        <w:t>Chaharpahlo</w:t>
      </w:r>
      <w:proofErr w:type="spellEnd"/>
      <w:r w:rsidRPr="005447CC">
        <w:rPr>
          <w:b/>
          <w:bCs/>
        </w:rPr>
        <w:t xml:space="preserve"> Animation at </w:t>
      </w:r>
      <w:proofErr w:type="spellStart"/>
      <w:r w:rsidRPr="005447CC">
        <w:rPr>
          <w:b/>
          <w:bCs/>
        </w:rPr>
        <w:t>Honar</w:t>
      </w:r>
      <w:proofErr w:type="spellEnd"/>
    </w:p>
    <w:p w14:paraId="1F07C3A9" w14:textId="77777777" w:rsidR="000411ED" w:rsidRPr="006E55E7" w:rsidRDefault="000411ED" w:rsidP="000411ED">
      <w:pPr>
        <w:pStyle w:val="TableParagraph"/>
        <w:spacing w:line="267" w:lineRule="exact"/>
        <w:rPr>
          <w:i/>
          <w:iCs/>
        </w:rPr>
      </w:pPr>
      <w:r w:rsidRPr="006E55E7">
        <w:rPr>
          <w:i/>
          <w:iCs/>
        </w:rPr>
        <w:t xml:space="preserve"> </w:t>
      </w:r>
      <w:r w:rsidRPr="006E55E7">
        <w:rPr>
          <w:i/>
          <w:iCs/>
          <w:rtl/>
        </w:rPr>
        <w:t xml:space="preserve">  </w:t>
      </w:r>
      <w:r w:rsidRPr="006E55E7">
        <w:rPr>
          <w:i/>
          <w:iCs/>
        </w:rPr>
        <w:t>(Water and sewage company in Isfahan)</w:t>
      </w:r>
    </w:p>
    <w:p w14:paraId="07E9FACC" w14:textId="77777777" w:rsidR="000411ED" w:rsidRDefault="000411ED" w:rsidP="000411ED">
      <w:pPr>
        <w:pStyle w:val="TableParagraph"/>
        <w:spacing w:line="267" w:lineRule="exact"/>
        <w:ind w:left="109"/>
      </w:pPr>
      <w:r>
        <w:t xml:space="preserve"> Isfahan, Iran</w:t>
      </w:r>
    </w:p>
    <w:p w14:paraId="364713C4" w14:textId="77777777" w:rsidR="000411ED" w:rsidRDefault="000411ED" w:rsidP="000411ED">
      <w:pPr>
        <w:pStyle w:val="TableParagraph"/>
        <w:spacing w:line="267" w:lineRule="exact"/>
        <w:ind w:left="109"/>
      </w:pPr>
      <w:r>
        <w:t xml:space="preserve"> Nov 2019 - Feb 2021</w:t>
      </w:r>
    </w:p>
    <w:p w14:paraId="5FCE0DC2" w14:textId="77777777" w:rsidR="000411ED" w:rsidRDefault="000411ED" w:rsidP="000411ED">
      <w:pPr>
        <w:pStyle w:val="TableParagraph"/>
        <w:spacing w:line="267" w:lineRule="exact"/>
        <w:ind w:left="109"/>
      </w:pPr>
    </w:p>
    <w:p w14:paraId="7EF2B738" w14:textId="77777777" w:rsidR="000411ED" w:rsidRPr="00E76988" w:rsidRDefault="000411ED" w:rsidP="000411ED">
      <w:pPr>
        <w:pStyle w:val="pv-entitydescription"/>
        <w:numPr>
          <w:ilvl w:val="0"/>
          <w:numId w:val="29"/>
        </w:numPr>
        <w:spacing w:before="0" w:beforeAutospacing="0" w:after="0" w:afterAutospacing="0"/>
        <w:textAlignment w:val="baseline"/>
        <w:rPr>
          <w:rFonts w:ascii="Segoe UI" w:hAnsi="Segoe UI" w:cs="Segoe UI"/>
          <w:sz w:val="21"/>
          <w:szCs w:val="21"/>
        </w:rPr>
      </w:pPr>
      <w:r w:rsidRPr="006E55E7">
        <w:rPr>
          <w:rFonts w:ascii="Segoe UI" w:hAnsi="Segoe UI" w:cs="Segoe UI"/>
          <w:sz w:val="21"/>
          <w:szCs w:val="21"/>
        </w:rPr>
        <w:t>I was a narrator for a Persian animation named "</w:t>
      </w:r>
      <w:proofErr w:type="spellStart"/>
      <w:r w:rsidRPr="006E55E7">
        <w:rPr>
          <w:rFonts w:ascii="Segoe UI" w:hAnsi="Segoe UI" w:cs="Segoe UI"/>
          <w:sz w:val="21"/>
          <w:szCs w:val="21"/>
        </w:rPr>
        <w:t>Chaharpahlo</w:t>
      </w:r>
      <w:proofErr w:type="spellEnd"/>
      <w:r w:rsidRPr="006E55E7">
        <w:rPr>
          <w:rFonts w:ascii="Segoe UI" w:hAnsi="Segoe UI" w:cs="Segoe UI"/>
          <w:sz w:val="21"/>
          <w:szCs w:val="21"/>
        </w:rPr>
        <w:t>”</w:t>
      </w:r>
    </w:p>
    <w:p w14:paraId="406BE730" w14:textId="77777777" w:rsidR="000411ED" w:rsidRDefault="000411ED" w:rsidP="000411ED">
      <w:pPr>
        <w:pStyle w:val="pv-entityposition-group-pager"/>
        <w:spacing w:before="0" w:beforeAutospacing="0" w:after="0" w:afterAutospacing="0"/>
        <w:textAlignment w:val="baseline"/>
      </w:pPr>
    </w:p>
    <w:p w14:paraId="0691026B" w14:textId="77777777" w:rsidR="000411ED" w:rsidRDefault="000411ED" w:rsidP="000411ED">
      <w:pPr>
        <w:pStyle w:val="TableParagraph"/>
        <w:spacing w:line="267" w:lineRule="exact"/>
        <w:ind w:left="109"/>
      </w:pPr>
      <w:r>
        <w:t xml:space="preserve"> </w:t>
      </w:r>
    </w:p>
    <w:p w14:paraId="04167E85" w14:textId="77777777" w:rsidR="000411ED" w:rsidRPr="005447CC" w:rsidRDefault="000411ED" w:rsidP="000411ED">
      <w:pPr>
        <w:pStyle w:val="TableParagraph"/>
        <w:spacing w:line="267" w:lineRule="exact"/>
        <w:ind w:left="109"/>
        <w:rPr>
          <w:b/>
          <w:bCs/>
        </w:rPr>
      </w:pPr>
      <w:r>
        <w:t xml:space="preserve"> </w:t>
      </w:r>
      <w:r w:rsidRPr="005447CC">
        <w:rPr>
          <w:b/>
          <w:bCs/>
        </w:rPr>
        <w:t xml:space="preserve">Software Engineer at </w:t>
      </w:r>
      <w:proofErr w:type="spellStart"/>
      <w:r w:rsidRPr="005447CC">
        <w:rPr>
          <w:b/>
          <w:bCs/>
        </w:rPr>
        <w:t>Setiran</w:t>
      </w:r>
      <w:proofErr w:type="spellEnd"/>
    </w:p>
    <w:p w14:paraId="6E0057E8" w14:textId="77777777" w:rsidR="000411ED" w:rsidRDefault="000411ED" w:rsidP="000411ED">
      <w:pPr>
        <w:pStyle w:val="TableParagraph"/>
        <w:spacing w:line="267" w:lineRule="exact"/>
        <w:ind w:left="109"/>
      </w:pPr>
      <w:r>
        <w:t xml:space="preserve"> Isfahan, Tehran, Iran</w:t>
      </w:r>
    </w:p>
    <w:p w14:paraId="1E3943D6" w14:textId="77777777" w:rsidR="000411ED" w:rsidRDefault="000411ED" w:rsidP="000411ED">
      <w:pPr>
        <w:pStyle w:val="TableParagraph"/>
        <w:spacing w:line="267" w:lineRule="exact"/>
        <w:ind w:left="109"/>
      </w:pPr>
      <w:r>
        <w:t xml:space="preserve"> Jan 2020 - Mar 2020</w:t>
      </w:r>
    </w:p>
    <w:p w14:paraId="15EC3998" w14:textId="77777777" w:rsidR="000411ED" w:rsidRDefault="000411ED" w:rsidP="000411ED">
      <w:pPr>
        <w:pStyle w:val="TableParagraph"/>
        <w:spacing w:line="267" w:lineRule="exact"/>
        <w:ind w:left="109"/>
      </w:pPr>
    </w:p>
    <w:p w14:paraId="226A2F52" w14:textId="77777777" w:rsidR="000411ED" w:rsidRDefault="000411ED" w:rsidP="000411ED">
      <w:pPr>
        <w:pStyle w:val="TableParagraph"/>
        <w:spacing w:line="267" w:lineRule="exact"/>
        <w:ind w:left="109"/>
      </w:pPr>
      <w:r>
        <w:t xml:space="preserve"> </w:t>
      </w:r>
    </w:p>
    <w:p w14:paraId="5EA631FB" w14:textId="77777777" w:rsidR="000411ED" w:rsidRPr="005447CC" w:rsidRDefault="000411ED" w:rsidP="000411ED">
      <w:pPr>
        <w:pStyle w:val="TableParagraph"/>
        <w:spacing w:line="267" w:lineRule="exact"/>
        <w:ind w:left="109"/>
        <w:rPr>
          <w:b/>
          <w:bCs/>
        </w:rPr>
      </w:pPr>
      <w:r w:rsidRPr="005447CC">
        <w:rPr>
          <w:b/>
          <w:bCs/>
        </w:rPr>
        <w:t xml:space="preserve"> UI/ UX Designer, Front-end Developer and Debugger at IRSMP</w:t>
      </w:r>
    </w:p>
    <w:p w14:paraId="28D8582E" w14:textId="77777777" w:rsidR="000411ED" w:rsidRDefault="000411ED" w:rsidP="000411ED">
      <w:pPr>
        <w:pStyle w:val="TableParagraph"/>
        <w:spacing w:line="267" w:lineRule="exact"/>
        <w:ind w:left="109"/>
      </w:pPr>
      <w:r>
        <w:lastRenderedPageBreak/>
        <w:t xml:space="preserve"> United Arab Emirates, Dubai</w:t>
      </w:r>
    </w:p>
    <w:p w14:paraId="0EBBA911" w14:textId="77777777" w:rsidR="000411ED" w:rsidRDefault="000411ED" w:rsidP="000411ED">
      <w:pPr>
        <w:pStyle w:val="TableParagraph"/>
        <w:spacing w:line="267" w:lineRule="exact"/>
        <w:ind w:left="109"/>
      </w:pPr>
      <w:r>
        <w:t xml:space="preserve"> Jan 2020 - Feb 2020</w:t>
      </w:r>
    </w:p>
    <w:p w14:paraId="5051A82C" w14:textId="77777777" w:rsidR="000411ED" w:rsidRDefault="000411ED" w:rsidP="000411ED">
      <w:pPr>
        <w:pStyle w:val="TableParagraph"/>
        <w:spacing w:line="267" w:lineRule="exact"/>
        <w:ind w:left="109"/>
      </w:pPr>
      <w:r>
        <w:t xml:space="preserve"> </w:t>
      </w:r>
    </w:p>
    <w:p w14:paraId="67AD8642" w14:textId="77777777" w:rsidR="000411ED" w:rsidRDefault="000411ED" w:rsidP="000411ED">
      <w:pPr>
        <w:pStyle w:val="TableParagraph"/>
        <w:numPr>
          <w:ilvl w:val="0"/>
          <w:numId w:val="28"/>
        </w:numPr>
        <w:spacing w:line="267" w:lineRule="exact"/>
      </w:pPr>
      <w:r>
        <w:rPr>
          <w:rFonts w:ascii="Segoe UI" w:hAnsi="Segoe UI" w:cs="Segoe UI"/>
          <w:sz w:val="21"/>
          <w:szCs w:val="21"/>
          <w:shd w:val="clear" w:color="auto" w:fill="FFFFFF"/>
        </w:rPr>
        <w:t>I have altered their site and assimilated loads of grave mistakes that had detrimental effects on the UX thus improved the overall UI</w:t>
      </w:r>
    </w:p>
    <w:p w14:paraId="07048FDC" w14:textId="77777777" w:rsidR="000411ED" w:rsidRDefault="000411ED" w:rsidP="000411ED">
      <w:pPr>
        <w:pStyle w:val="TableParagraph"/>
        <w:spacing w:line="267" w:lineRule="exact"/>
        <w:ind w:left="109"/>
      </w:pPr>
      <w:r>
        <w:t xml:space="preserve"> </w:t>
      </w:r>
    </w:p>
    <w:p w14:paraId="550FA464" w14:textId="77777777" w:rsidR="000411ED" w:rsidRDefault="000411ED" w:rsidP="000411ED">
      <w:pPr>
        <w:pStyle w:val="TableParagraph"/>
        <w:spacing w:line="267" w:lineRule="exact"/>
        <w:ind w:left="109"/>
      </w:pPr>
      <w:r>
        <w:t xml:space="preserve"> </w:t>
      </w:r>
    </w:p>
    <w:p w14:paraId="54227661" w14:textId="77777777" w:rsidR="000411ED" w:rsidRPr="005447CC" w:rsidRDefault="000411ED" w:rsidP="000411ED">
      <w:pPr>
        <w:pStyle w:val="TableParagraph"/>
        <w:spacing w:line="267" w:lineRule="exact"/>
        <w:ind w:left="109"/>
        <w:rPr>
          <w:b/>
          <w:bCs/>
        </w:rPr>
      </w:pPr>
      <w:r w:rsidRPr="005447CC">
        <w:rPr>
          <w:b/>
          <w:bCs/>
        </w:rPr>
        <w:t xml:space="preserve"> JavaScript Developer as a freelancer at G2kala</w:t>
      </w:r>
    </w:p>
    <w:p w14:paraId="49245036" w14:textId="77777777" w:rsidR="000411ED" w:rsidRDefault="000411ED" w:rsidP="000411ED">
      <w:pPr>
        <w:pStyle w:val="TableParagraph"/>
        <w:spacing w:line="267" w:lineRule="exact"/>
        <w:ind w:left="109"/>
      </w:pPr>
      <w:r>
        <w:t xml:space="preserve"> Tehran, Iran</w:t>
      </w:r>
    </w:p>
    <w:p w14:paraId="112613D1" w14:textId="77777777" w:rsidR="000411ED" w:rsidRDefault="000411ED" w:rsidP="000411ED">
      <w:pPr>
        <w:pStyle w:val="TableParagraph"/>
        <w:spacing w:line="267" w:lineRule="exact"/>
        <w:ind w:left="109"/>
      </w:pPr>
      <w:r>
        <w:t xml:space="preserve"> Aug 2019 - Jan 2020</w:t>
      </w:r>
    </w:p>
    <w:p w14:paraId="7CD2F77D" w14:textId="77777777" w:rsidR="000411ED" w:rsidRDefault="000411ED" w:rsidP="000411ED">
      <w:pPr>
        <w:pStyle w:val="TableParagraph"/>
        <w:spacing w:line="267" w:lineRule="exact"/>
        <w:ind w:left="109"/>
      </w:pPr>
    </w:p>
    <w:p w14:paraId="446D69F3" w14:textId="77777777" w:rsidR="000411ED" w:rsidRDefault="000411ED" w:rsidP="000411ED">
      <w:pPr>
        <w:pStyle w:val="TableParagraph"/>
        <w:spacing w:line="267" w:lineRule="exact"/>
        <w:ind w:left="109"/>
      </w:pPr>
    </w:p>
    <w:p w14:paraId="34866CB7" w14:textId="77777777" w:rsidR="000411ED" w:rsidRPr="00A00719" w:rsidRDefault="000411ED" w:rsidP="000411ED">
      <w:pPr>
        <w:pStyle w:val="pv-entitydescription"/>
        <w:numPr>
          <w:ilvl w:val="0"/>
          <w:numId w:val="28"/>
        </w:numPr>
        <w:spacing w:before="0" w:beforeAutospacing="0" w:after="0" w:afterAutospacing="0"/>
        <w:textAlignment w:val="baseline"/>
        <w:rPr>
          <w:rFonts w:ascii="Segoe UI" w:hAnsi="Segoe UI" w:cs="Segoe UI"/>
          <w:sz w:val="20"/>
          <w:szCs w:val="20"/>
        </w:rPr>
      </w:pPr>
      <w:r w:rsidRPr="00A00719">
        <w:rPr>
          <w:rFonts w:ascii="Segoe UI" w:hAnsi="Segoe UI" w:cs="Segoe UI"/>
          <w:sz w:val="20"/>
          <w:szCs w:val="20"/>
        </w:rPr>
        <w:t>I played as JavaScript and Front-end Developer and added new features to their site.</w:t>
      </w:r>
    </w:p>
    <w:p w14:paraId="24056F5D" w14:textId="77777777" w:rsidR="000411ED" w:rsidRDefault="000411ED" w:rsidP="000411ED">
      <w:pPr>
        <w:pStyle w:val="pv-entityposition-group-pager"/>
        <w:spacing w:before="0" w:beforeAutospacing="0" w:after="0" w:afterAutospacing="0"/>
        <w:textAlignment w:val="baseline"/>
      </w:pPr>
    </w:p>
    <w:p w14:paraId="7F8E162D" w14:textId="77777777" w:rsidR="000411ED" w:rsidRPr="005447CC" w:rsidRDefault="000411ED" w:rsidP="000411ED">
      <w:pPr>
        <w:pStyle w:val="TableParagraph"/>
        <w:spacing w:line="267" w:lineRule="exact"/>
        <w:ind w:left="109"/>
        <w:rPr>
          <w:b/>
          <w:bCs/>
          <w:i/>
          <w:iCs/>
        </w:rPr>
      </w:pPr>
      <w:r w:rsidRPr="005447CC">
        <w:rPr>
          <w:b/>
          <w:bCs/>
        </w:rPr>
        <w:t xml:space="preserve">Game’s Narrator at Jahan </w:t>
      </w:r>
      <w:proofErr w:type="spellStart"/>
      <w:r w:rsidRPr="005447CC">
        <w:rPr>
          <w:b/>
          <w:bCs/>
        </w:rPr>
        <w:t>Bihamta</w:t>
      </w:r>
      <w:proofErr w:type="spellEnd"/>
    </w:p>
    <w:p w14:paraId="08F5C2EC" w14:textId="77777777" w:rsidR="000411ED" w:rsidRPr="00DE7D4F" w:rsidRDefault="000411ED" w:rsidP="000411ED">
      <w:pPr>
        <w:pStyle w:val="TableParagraph"/>
        <w:spacing w:line="267" w:lineRule="exact"/>
        <w:ind w:left="109"/>
      </w:pPr>
      <w:r>
        <w:t>Iran</w:t>
      </w:r>
    </w:p>
    <w:p w14:paraId="574393E7" w14:textId="77777777" w:rsidR="000411ED" w:rsidRDefault="000411ED" w:rsidP="000411ED">
      <w:pPr>
        <w:pStyle w:val="TableParagraph"/>
        <w:spacing w:line="267" w:lineRule="exact"/>
        <w:ind w:left="109"/>
      </w:pPr>
      <w:r>
        <w:t>May 2020 - Jun 2020</w:t>
      </w:r>
    </w:p>
    <w:p w14:paraId="568DD949" w14:textId="77777777" w:rsidR="000411ED" w:rsidRDefault="000411ED" w:rsidP="000411ED">
      <w:pPr>
        <w:pStyle w:val="TableParagraph"/>
        <w:spacing w:line="267" w:lineRule="exact"/>
        <w:ind w:left="109"/>
      </w:pPr>
    </w:p>
    <w:p w14:paraId="1AD5B397" w14:textId="77777777" w:rsidR="000411ED" w:rsidRPr="006901BE" w:rsidRDefault="000411ED" w:rsidP="000411ED">
      <w:pPr>
        <w:pStyle w:val="TableParagraph"/>
        <w:spacing w:line="267" w:lineRule="exact"/>
        <w:ind w:left="109"/>
        <w:rPr>
          <w:b/>
          <w:bCs/>
        </w:rPr>
      </w:pPr>
      <w:r w:rsidRPr="006901BE">
        <w:rPr>
          <w:b/>
          <w:bCs/>
        </w:rPr>
        <w:t xml:space="preserve">UI/UX Designer and Front-end Developer at </w:t>
      </w:r>
      <w:proofErr w:type="spellStart"/>
      <w:r w:rsidRPr="006901BE">
        <w:rPr>
          <w:b/>
          <w:bCs/>
        </w:rPr>
        <w:t>Soteledu</w:t>
      </w:r>
      <w:proofErr w:type="spellEnd"/>
    </w:p>
    <w:p w14:paraId="13577B2E" w14:textId="77777777" w:rsidR="000411ED" w:rsidRDefault="000411ED" w:rsidP="000411ED">
      <w:pPr>
        <w:pStyle w:val="TableParagraph"/>
        <w:spacing w:line="267" w:lineRule="exact"/>
        <w:ind w:left="109"/>
      </w:pPr>
      <w:r>
        <w:t>Isfahan, Iran</w:t>
      </w:r>
    </w:p>
    <w:p w14:paraId="1E1D4697" w14:textId="77777777" w:rsidR="000411ED" w:rsidRDefault="000411ED" w:rsidP="000411ED">
      <w:pPr>
        <w:pStyle w:val="TableParagraph"/>
        <w:spacing w:line="267" w:lineRule="exact"/>
        <w:ind w:left="109"/>
      </w:pPr>
      <w:r>
        <w:t xml:space="preserve">Oct 2019 - Jul 2020 </w:t>
      </w:r>
    </w:p>
    <w:p w14:paraId="6429CF24" w14:textId="77777777" w:rsidR="000411ED" w:rsidRDefault="000411ED" w:rsidP="000411ED">
      <w:pPr>
        <w:pStyle w:val="TableParagraph"/>
        <w:spacing w:line="267" w:lineRule="exact"/>
        <w:ind w:left="109"/>
      </w:pPr>
    </w:p>
    <w:p w14:paraId="32FC9270" w14:textId="77777777" w:rsidR="000411ED" w:rsidRDefault="000411ED" w:rsidP="000411ED">
      <w:pPr>
        <w:pStyle w:val="TableParagraph"/>
        <w:spacing w:line="267" w:lineRule="exact"/>
      </w:pPr>
    </w:p>
    <w:p w14:paraId="1E8A9DEB" w14:textId="77777777" w:rsidR="000411ED" w:rsidRPr="006E55E7" w:rsidRDefault="000411ED" w:rsidP="000411ED">
      <w:pPr>
        <w:pStyle w:val="TableParagraph"/>
        <w:numPr>
          <w:ilvl w:val="0"/>
          <w:numId w:val="28"/>
        </w:numPr>
        <w:spacing w:line="267" w:lineRule="exact"/>
        <w:rPr>
          <w:rFonts w:ascii="Segoe UI" w:hAnsi="Segoe UI" w:cs="Segoe UI"/>
          <w:sz w:val="21"/>
          <w:szCs w:val="21"/>
        </w:rPr>
      </w:pPr>
      <w:r>
        <w:rPr>
          <w:rFonts w:ascii="Segoe UI" w:hAnsi="Segoe UI" w:cs="Segoe UI"/>
          <w:sz w:val="21"/>
          <w:szCs w:val="21"/>
          <w:shd w:val="clear" w:color="auto" w:fill="FFFFFF"/>
        </w:rPr>
        <w:t>UI/UX Designer</w:t>
      </w:r>
    </w:p>
    <w:p w14:paraId="46D901EF" w14:textId="77777777" w:rsidR="000411ED" w:rsidRDefault="000411ED" w:rsidP="000411ED">
      <w:pPr>
        <w:pStyle w:val="TableParagraph"/>
        <w:spacing w:line="267" w:lineRule="exact"/>
        <w:ind w:left="1800"/>
        <w:rPr>
          <w:rFonts w:ascii="Segoe UI" w:hAnsi="Segoe UI" w:cs="Segoe UI"/>
          <w:sz w:val="21"/>
          <w:szCs w:val="21"/>
        </w:rPr>
      </w:pPr>
    </w:p>
    <w:p w14:paraId="0E2C0532" w14:textId="77777777" w:rsidR="000411ED" w:rsidRPr="005C13B7" w:rsidRDefault="000411ED" w:rsidP="000411ED">
      <w:pPr>
        <w:pStyle w:val="TableParagraph"/>
        <w:numPr>
          <w:ilvl w:val="0"/>
          <w:numId w:val="28"/>
        </w:numPr>
        <w:spacing w:line="267" w:lineRule="exact"/>
      </w:pPr>
      <w:r>
        <w:rPr>
          <w:rFonts w:ascii="Segoe UI" w:hAnsi="Segoe UI" w:cs="Segoe UI"/>
          <w:sz w:val="21"/>
          <w:szCs w:val="21"/>
          <w:shd w:val="clear" w:color="auto" w:fill="FFFFFF"/>
        </w:rPr>
        <w:t>Front-end developer and coded from my own UI/UX Design</w:t>
      </w:r>
    </w:p>
    <w:p w14:paraId="49CFFAB2" w14:textId="77777777" w:rsidR="000411ED" w:rsidRPr="006E55E7" w:rsidRDefault="000411ED" w:rsidP="000411ED">
      <w:pPr>
        <w:pStyle w:val="TableParagraph"/>
        <w:spacing w:line="267" w:lineRule="exact"/>
      </w:pPr>
    </w:p>
    <w:p w14:paraId="4AD16CF5" w14:textId="77777777" w:rsidR="000411ED" w:rsidRDefault="000411ED" w:rsidP="000411ED">
      <w:pPr>
        <w:pStyle w:val="ListParagraph"/>
      </w:pPr>
    </w:p>
    <w:p w14:paraId="5F4DDB3A" w14:textId="77777777" w:rsidR="000411ED" w:rsidRDefault="000411ED" w:rsidP="000411ED">
      <w:pPr>
        <w:pStyle w:val="TableParagraph"/>
        <w:spacing w:line="267" w:lineRule="exact"/>
      </w:pPr>
      <w:r>
        <w:t xml:space="preserve">   </w:t>
      </w:r>
    </w:p>
    <w:p w14:paraId="48E0334F" w14:textId="77777777" w:rsidR="000411ED" w:rsidRPr="006901BE" w:rsidRDefault="000411ED" w:rsidP="000411ED">
      <w:pPr>
        <w:pStyle w:val="TableParagraph"/>
        <w:spacing w:line="267" w:lineRule="exact"/>
        <w:rPr>
          <w:b/>
          <w:bCs/>
        </w:rPr>
      </w:pPr>
      <w:r w:rsidRPr="006901BE">
        <w:rPr>
          <w:b/>
          <w:bCs/>
        </w:rPr>
        <w:t xml:space="preserve">   Voice Actor and Actor for Plays at </w:t>
      </w:r>
      <w:proofErr w:type="spellStart"/>
      <w:r w:rsidRPr="006901BE">
        <w:rPr>
          <w:b/>
          <w:bCs/>
        </w:rPr>
        <w:t>Royesh</w:t>
      </w:r>
      <w:proofErr w:type="spellEnd"/>
      <w:r w:rsidRPr="006901BE">
        <w:rPr>
          <w:b/>
          <w:bCs/>
        </w:rPr>
        <w:t xml:space="preserve"> </w:t>
      </w:r>
      <w:proofErr w:type="spellStart"/>
      <w:r w:rsidRPr="006901BE">
        <w:rPr>
          <w:b/>
          <w:bCs/>
        </w:rPr>
        <w:t>Mehr</w:t>
      </w:r>
      <w:proofErr w:type="spellEnd"/>
    </w:p>
    <w:p w14:paraId="5C1D4579" w14:textId="77777777" w:rsidR="000411ED" w:rsidRDefault="000411ED" w:rsidP="000411ED">
      <w:pPr>
        <w:pStyle w:val="TableParagraph"/>
        <w:spacing w:line="267" w:lineRule="exact"/>
      </w:pPr>
      <w:r>
        <w:t xml:space="preserve">   Isfahan, Iran</w:t>
      </w:r>
    </w:p>
    <w:p w14:paraId="69FF22BF" w14:textId="77777777" w:rsidR="000411ED" w:rsidRDefault="000411ED" w:rsidP="000411ED">
      <w:pPr>
        <w:pStyle w:val="TableParagraph"/>
        <w:spacing w:line="267" w:lineRule="exact"/>
      </w:pPr>
      <w:r>
        <w:t xml:space="preserve">   Jul 2019 - Oct 2019</w:t>
      </w:r>
    </w:p>
    <w:p w14:paraId="7BE4F9E3" w14:textId="77777777" w:rsidR="000411ED" w:rsidRDefault="000411ED" w:rsidP="000411ED">
      <w:pPr>
        <w:pStyle w:val="TableParagraph"/>
        <w:spacing w:line="267" w:lineRule="exact"/>
      </w:pPr>
    </w:p>
    <w:p w14:paraId="1A536703" w14:textId="77777777" w:rsidR="000411ED" w:rsidRPr="006901BE" w:rsidRDefault="000411ED" w:rsidP="000411ED">
      <w:pPr>
        <w:pStyle w:val="TableParagraph"/>
        <w:spacing w:line="267" w:lineRule="exact"/>
        <w:rPr>
          <w:b/>
          <w:bCs/>
        </w:rPr>
      </w:pPr>
      <w:r>
        <w:t xml:space="preserve">   </w:t>
      </w:r>
      <w:r w:rsidRPr="006901BE">
        <w:rPr>
          <w:b/>
          <w:bCs/>
        </w:rPr>
        <w:t xml:space="preserve">Voice Over Artist for Audiobooks at </w:t>
      </w:r>
      <w:proofErr w:type="spellStart"/>
      <w:r w:rsidRPr="006901BE">
        <w:rPr>
          <w:b/>
          <w:bCs/>
        </w:rPr>
        <w:t>Novinketab</w:t>
      </w:r>
      <w:proofErr w:type="spellEnd"/>
    </w:p>
    <w:p w14:paraId="0CA3A726" w14:textId="77777777" w:rsidR="000411ED" w:rsidRDefault="000411ED" w:rsidP="000411ED">
      <w:pPr>
        <w:pStyle w:val="TableParagraph"/>
        <w:spacing w:line="267" w:lineRule="exact"/>
      </w:pPr>
      <w:r>
        <w:t xml:space="preserve">   Isfahan, Tehran, Iran</w:t>
      </w:r>
    </w:p>
    <w:p w14:paraId="7D501419" w14:textId="77777777" w:rsidR="000411ED" w:rsidRDefault="000411ED" w:rsidP="000411ED">
      <w:pPr>
        <w:pStyle w:val="TableParagraph"/>
        <w:spacing w:line="267" w:lineRule="exact"/>
      </w:pPr>
      <w:r>
        <w:t xml:space="preserve">   Apr 2019 - Jun 2019</w:t>
      </w:r>
    </w:p>
    <w:p w14:paraId="0420053D" w14:textId="77777777" w:rsidR="000411ED" w:rsidRDefault="000411ED" w:rsidP="000411ED">
      <w:pPr>
        <w:pStyle w:val="TableParagraph"/>
        <w:spacing w:line="267" w:lineRule="exact"/>
      </w:pPr>
    </w:p>
    <w:p w14:paraId="5B7595E7" w14:textId="77777777" w:rsidR="000411ED" w:rsidRDefault="000411ED" w:rsidP="000411ED">
      <w:pPr>
        <w:pStyle w:val="TableParagraph"/>
        <w:spacing w:line="267" w:lineRule="exact"/>
      </w:pPr>
      <w:r>
        <w:t xml:space="preserve">   </w:t>
      </w:r>
    </w:p>
    <w:p w14:paraId="4904A738" w14:textId="77777777" w:rsidR="000411ED" w:rsidRPr="006901BE" w:rsidRDefault="000411ED" w:rsidP="000411ED">
      <w:pPr>
        <w:pStyle w:val="TableParagraph"/>
        <w:spacing w:line="267" w:lineRule="exact"/>
        <w:rPr>
          <w:b/>
          <w:bCs/>
        </w:rPr>
      </w:pPr>
      <w:r w:rsidRPr="006901BE">
        <w:rPr>
          <w:b/>
          <w:bCs/>
        </w:rPr>
        <w:t xml:space="preserve">   Voice Over Artist for </w:t>
      </w:r>
      <w:proofErr w:type="spellStart"/>
      <w:r w:rsidRPr="006901BE">
        <w:rPr>
          <w:b/>
          <w:bCs/>
        </w:rPr>
        <w:t>Behrad</w:t>
      </w:r>
      <w:proofErr w:type="spellEnd"/>
      <w:r w:rsidRPr="006901BE">
        <w:rPr>
          <w:b/>
          <w:bCs/>
        </w:rPr>
        <w:t xml:space="preserve"> UPS Co.</w:t>
      </w:r>
    </w:p>
    <w:p w14:paraId="528FE330" w14:textId="77777777" w:rsidR="000411ED" w:rsidRDefault="000411ED" w:rsidP="000411ED">
      <w:pPr>
        <w:pStyle w:val="TableParagraph"/>
        <w:spacing w:line="267" w:lineRule="exact"/>
      </w:pPr>
      <w:r>
        <w:t xml:space="preserve">   Isfahan, Iran</w:t>
      </w:r>
    </w:p>
    <w:p w14:paraId="750B8C17" w14:textId="77777777" w:rsidR="000411ED" w:rsidRDefault="000411ED" w:rsidP="000411ED">
      <w:pPr>
        <w:pStyle w:val="TableParagraph"/>
        <w:spacing w:line="267" w:lineRule="exact"/>
      </w:pPr>
      <w:r>
        <w:t xml:space="preserve">   Apr 2019 - May 2019</w:t>
      </w:r>
    </w:p>
    <w:p w14:paraId="570A3E86" w14:textId="77777777" w:rsidR="000411ED" w:rsidRDefault="000411ED" w:rsidP="000411ED">
      <w:pPr>
        <w:pStyle w:val="TableParagraph"/>
        <w:spacing w:line="267" w:lineRule="exact"/>
      </w:pPr>
    </w:p>
    <w:p w14:paraId="3F0D715F" w14:textId="77777777" w:rsidR="000411ED" w:rsidRDefault="000411ED" w:rsidP="000411ED">
      <w:pPr>
        <w:pStyle w:val="TableParagraph"/>
        <w:numPr>
          <w:ilvl w:val="0"/>
          <w:numId w:val="30"/>
        </w:numPr>
        <w:spacing w:line="267" w:lineRule="exact"/>
        <w:rPr>
          <w:rFonts w:ascii="Segoe UI" w:hAnsi="Segoe UI" w:cs="Segoe UI"/>
          <w:sz w:val="21"/>
          <w:szCs w:val="21"/>
          <w:shd w:val="clear" w:color="auto" w:fill="FFFFFF"/>
        </w:rPr>
      </w:pPr>
      <w:r>
        <w:rPr>
          <w:rFonts w:ascii="Segoe UI" w:hAnsi="Segoe UI" w:cs="Segoe UI"/>
          <w:sz w:val="21"/>
          <w:szCs w:val="21"/>
          <w:shd w:val="clear" w:color="auto" w:fill="FFFFFF"/>
        </w:rPr>
        <w:t>The whole thing is about UPS and for Medical equipment. In this video all things have been conveyed and my voice on it that explain all parts of the tools and how actually they work in Persian.</w:t>
      </w:r>
    </w:p>
    <w:p w14:paraId="01C3296D" w14:textId="77777777" w:rsidR="000411ED" w:rsidRDefault="000411ED" w:rsidP="000411ED">
      <w:pPr>
        <w:pStyle w:val="TableParagraph"/>
        <w:spacing w:line="267" w:lineRule="exact"/>
        <w:rPr>
          <w:rFonts w:ascii="Segoe UI" w:hAnsi="Segoe UI" w:cs="Segoe UI"/>
          <w:sz w:val="21"/>
          <w:szCs w:val="21"/>
          <w:shd w:val="clear" w:color="auto" w:fill="FFFFFF"/>
        </w:rPr>
      </w:pPr>
    </w:p>
    <w:p w14:paraId="3718DAE5" w14:textId="77777777" w:rsidR="000411ED" w:rsidRDefault="000411ED" w:rsidP="000411ED">
      <w:pPr>
        <w:pStyle w:val="TableParagraph"/>
        <w:spacing w:line="267" w:lineRule="exact"/>
      </w:pPr>
      <w:r>
        <w:t xml:space="preserve">   </w:t>
      </w:r>
    </w:p>
    <w:p w14:paraId="4F9241AF" w14:textId="77777777" w:rsidR="000411ED" w:rsidRPr="006901BE" w:rsidRDefault="000411ED" w:rsidP="000411ED">
      <w:pPr>
        <w:pStyle w:val="TableParagraph"/>
        <w:spacing w:line="267" w:lineRule="exact"/>
        <w:rPr>
          <w:b/>
          <w:bCs/>
        </w:rPr>
      </w:pPr>
      <w:r w:rsidRPr="006901BE">
        <w:rPr>
          <w:b/>
          <w:bCs/>
        </w:rPr>
        <w:t xml:space="preserve">   Front-end Developer at Eniac.ir</w:t>
      </w:r>
    </w:p>
    <w:p w14:paraId="38EEB3C9" w14:textId="77777777" w:rsidR="000411ED" w:rsidRDefault="000411ED" w:rsidP="000411ED">
      <w:pPr>
        <w:pStyle w:val="TableParagraph"/>
        <w:spacing w:line="267" w:lineRule="exact"/>
      </w:pPr>
      <w:r>
        <w:t xml:space="preserve">   Isfahan, Iran</w:t>
      </w:r>
    </w:p>
    <w:p w14:paraId="3873FE5C" w14:textId="77777777" w:rsidR="000411ED" w:rsidRPr="00AE1515" w:rsidRDefault="000411ED" w:rsidP="000411ED">
      <w:pPr>
        <w:pStyle w:val="TableParagraph"/>
        <w:spacing w:line="267" w:lineRule="exact"/>
      </w:pPr>
      <w:r>
        <w:t xml:space="preserve">   Sep 2018 - Oct 2018</w:t>
      </w:r>
    </w:p>
    <w:p w14:paraId="607196CB" w14:textId="3DB5DB30" w:rsidR="000411ED" w:rsidRPr="0037280C" w:rsidRDefault="000411ED" w:rsidP="0037280C">
      <w:pPr>
        <w:pStyle w:val="TableParagraph"/>
        <w:spacing w:before="148" w:line="293" w:lineRule="exact"/>
        <w:rPr>
          <w:b/>
          <w:sz w:val="24"/>
        </w:rPr>
      </w:pPr>
      <w:r>
        <w:rPr>
          <w:rFonts w:ascii="Times New Roman"/>
        </w:rPr>
        <w:lastRenderedPageBreak/>
        <w:t xml:space="preserve">   </w:t>
      </w:r>
      <w:r w:rsidRPr="00835947">
        <w:rPr>
          <w:b/>
          <w:color w:val="00ADB5"/>
          <w:sz w:val="24"/>
        </w:rPr>
        <w:t>EDUCATION</w:t>
      </w:r>
    </w:p>
    <w:p w14:paraId="00B2D6D9" w14:textId="1C55A24A" w:rsidR="000411ED" w:rsidRPr="0037280C" w:rsidRDefault="000411ED" w:rsidP="000411ED">
      <w:pPr>
        <w:pStyle w:val="TableParagraph"/>
        <w:ind w:left="185"/>
        <w:rPr>
          <w:b/>
          <w:bCs/>
          <w:sz w:val="24"/>
          <w:szCs w:val="24"/>
        </w:rPr>
      </w:pPr>
      <w:r w:rsidRPr="0037280C">
        <w:rPr>
          <w:b/>
          <w:bCs/>
          <w:sz w:val="24"/>
          <w:szCs w:val="24"/>
        </w:rPr>
        <w:t>Computer Software Engineering</w:t>
      </w:r>
      <w:r w:rsidR="0037280C">
        <w:rPr>
          <w:b/>
          <w:bCs/>
          <w:sz w:val="24"/>
          <w:szCs w:val="24"/>
        </w:rPr>
        <w:t xml:space="preserve"> Bachelor</w:t>
      </w:r>
      <w:r w:rsidR="0026595C">
        <w:rPr>
          <w:b/>
          <w:bCs/>
          <w:sz w:val="24"/>
          <w:szCs w:val="24"/>
        </w:rPr>
        <w:t>’s</w:t>
      </w:r>
      <w:r w:rsidR="0037280C">
        <w:rPr>
          <w:b/>
          <w:bCs/>
          <w:sz w:val="24"/>
          <w:szCs w:val="24"/>
        </w:rPr>
        <w:t xml:space="preserve"> Degree</w:t>
      </w:r>
    </w:p>
    <w:p w14:paraId="67E8E1ED" w14:textId="77777777" w:rsidR="000411ED" w:rsidRDefault="000411ED" w:rsidP="000411ED">
      <w:pPr>
        <w:pStyle w:val="TableParagraph"/>
        <w:ind w:left="185"/>
        <w:rPr>
          <w:sz w:val="24"/>
          <w:szCs w:val="24"/>
        </w:rPr>
      </w:pPr>
      <w:r w:rsidRPr="00377595">
        <w:rPr>
          <w:sz w:val="24"/>
          <w:szCs w:val="24"/>
        </w:rPr>
        <w:t>Azad University Isfahan (</w:t>
      </w:r>
      <w:proofErr w:type="spellStart"/>
      <w:r w:rsidRPr="00377595">
        <w:rPr>
          <w:sz w:val="24"/>
          <w:szCs w:val="24"/>
        </w:rPr>
        <w:t>Khorasgan</w:t>
      </w:r>
      <w:proofErr w:type="spellEnd"/>
      <w:r w:rsidRPr="00377595">
        <w:rPr>
          <w:sz w:val="24"/>
          <w:szCs w:val="24"/>
        </w:rPr>
        <w:t>) Branch</w:t>
      </w:r>
    </w:p>
    <w:p w14:paraId="6C30298C" w14:textId="7C7A6B33" w:rsidR="000411ED" w:rsidRPr="00AE1515" w:rsidRDefault="000411ED" w:rsidP="000411ED">
      <w:pPr>
        <w:pStyle w:val="TableParagraph"/>
        <w:ind w:left="185"/>
        <w:rPr>
          <w:sz w:val="24"/>
          <w:szCs w:val="24"/>
        </w:rPr>
      </w:pPr>
      <w:r>
        <w:rPr>
          <w:sz w:val="24"/>
          <w:szCs w:val="24"/>
        </w:rPr>
        <w:t xml:space="preserve">2018 - </w:t>
      </w:r>
      <w:r w:rsidRPr="00AE1515">
        <w:rPr>
          <w:sz w:val="24"/>
          <w:szCs w:val="24"/>
        </w:rPr>
        <w:t>2020</w:t>
      </w:r>
    </w:p>
    <w:p w14:paraId="0EB6CD1C" w14:textId="77777777" w:rsidR="000411ED" w:rsidRDefault="000411ED" w:rsidP="000411ED">
      <w:pPr>
        <w:pStyle w:val="TableParagraph"/>
        <w:spacing w:before="1"/>
        <w:rPr>
          <w:rFonts w:ascii="Times New Roman"/>
          <w:sz w:val="17"/>
        </w:rPr>
      </w:pPr>
    </w:p>
    <w:p w14:paraId="15E7585B" w14:textId="77777777" w:rsidR="000411ED" w:rsidRPr="00AE1515" w:rsidRDefault="000411ED" w:rsidP="000411ED">
      <w:pPr>
        <w:pStyle w:val="TableParagraph"/>
        <w:ind w:left="185"/>
      </w:pPr>
      <w:r w:rsidRPr="00AE1515">
        <w:t>Key Course Included:</w:t>
      </w:r>
    </w:p>
    <w:p w14:paraId="673562D6" w14:textId="77777777" w:rsidR="000411ED" w:rsidRPr="00D945CF" w:rsidRDefault="000411ED" w:rsidP="000411ED">
      <w:pPr>
        <w:pStyle w:val="TableParagraph"/>
        <w:numPr>
          <w:ilvl w:val="0"/>
          <w:numId w:val="24"/>
        </w:numPr>
        <w:tabs>
          <w:tab w:val="left" w:pos="671"/>
        </w:tabs>
        <w:spacing w:before="111" w:after="100"/>
        <w:ind w:left="670" w:right="902" w:hanging="297"/>
        <w:rPr>
          <w:rFonts w:ascii="Symbol" w:hAnsi="Symbol"/>
        </w:rPr>
      </w:pPr>
      <w:r w:rsidRPr="00AE1515">
        <w:t xml:space="preserve">Analyze differences between </w:t>
      </w:r>
      <w:r>
        <w:t>algorithms</w:t>
      </w:r>
      <w:r w:rsidRPr="00AE1515">
        <w:t xml:space="preserve"> to develop</w:t>
      </w:r>
      <w:r w:rsidRPr="00AE1515">
        <w:rPr>
          <w:spacing w:val="-24"/>
        </w:rPr>
        <w:t xml:space="preserve"> </w:t>
      </w:r>
      <w:r>
        <w:t xml:space="preserve">and test in the real environment </w:t>
      </w:r>
    </w:p>
    <w:p w14:paraId="061DAC66" w14:textId="77777777" w:rsidR="000411ED" w:rsidRPr="00D945CF" w:rsidRDefault="000411ED" w:rsidP="000411ED">
      <w:pPr>
        <w:pStyle w:val="TableParagraph"/>
        <w:numPr>
          <w:ilvl w:val="0"/>
          <w:numId w:val="24"/>
        </w:numPr>
        <w:tabs>
          <w:tab w:val="left" w:pos="671"/>
        </w:tabs>
        <w:spacing w:before="14" w:after="100"/>
        <w:ind w:left="670" w:right="1080" w:hanging="297"/>
        <w:rPr>
          <w:rFonts w:ascii="Symbol" w:hAnsi="Symbol"/>
        </w:rPr>
      </w:pPr>
      <w:r>
        <w:t>Perceiving and understanding metaheuristic algorithms</w:t>
      </w:r>
      <w:r w:rsidRPr="00AE1515">
        <w:t>.</w:t>
      </w:r>
    </w:p>
    <w:p w14:paraId="3B6B73D0" w14:textId="77777777" w:rsidR="000411ED" w:rsidRPr="00D945CF" w:rsidRDefault="000411ED" w:rsidP="000411ED">
      <w:pPr>
        <w:pStyle w:val="TableParagraph"/>
        <w:numPr>
          <w:ilvl w:val="0"/>
          <w:numId w:val="24"/>
        </w:numPr>
        <w:tabs>
          <w:tab w:val="left" w:pos="671"/>
        </w:tabs>
        <w:spacing w:before="13" w:after="100"/>
        <w:ind w:left="670" w:right="1021" w:hanging="297"/>
        <w:rPr>
          <w:rFonts w:ascii="Symbol" w:hAnsi="Symbol"/>
        </w:rPr>
      </w:pPr>
      <w:r w:rsidRPr="00AE1515">
        <w:t>Support the development of games by identifying and gathering information from multiple roles that are relevant to programming, design, and</w:t>
      </w:r>
      <w:r w:rsidRPr="00AE1515">
        <w:rPr>
          <w:spacing w:val="-5"/>
        </w:rPr>
        <w:t xml:space="preserve"> </w:t>
      </w:r>
      <w:r w:rsidRPr="00AE1515">
        <w:t>art</w:t>
      </w:r>
    </w:p>
    <w:p w14:paraId="2446B33A" w14:textId="77777777" w:rsidR="000411ED" w:rsidRPr="00AE1515" w:rsidRDefault="000411ED" w:rsidP="000411ED">
      <w:pPr>
        <w:pStyle w:val="TableParagraph"/>
        <w:numPr>
          <w:ilvl w:val="0"/>
          <w:numId w:val="24"/>
        </w:numPr>
        <w:tabs>
          <w:tab w:val="left" w:pos="671"/>
        </w:tabs>
        <w:spacing w:before="14" w:after="100"/>
        <w:ind w:left="670" w:right="1167" w:hanging="297"/>
        <w:rPr>
          <w:rFonts w:ascii="Symbol" w:hAnsi="Symbol"/>
        </w:rPr>
      </w:pPr>
      <w:r w:rsidRPr="00AE1515">
        <w:t xml:space="preserve">Contribute as an individual and a member of a team to the effective completion of </w:t>
      </w:r>
      <w:proofErr w:type="spellStart"/>
      <w:proofErr w:type="gramStart"/>
      <w:r w:rsidRPr="00AE1515">
        <w:t>a</w:t>
      </w:r>
      <w:proofErr w:type="spellEnd"/>
      <w:proofErr w:type="gramEnd"/>
      <w:r>
        <w:t xml:space="preserve"> internet</w:t>
      </w:r>
      <w:r w:rsidRPr="00AE1515">
        <w:t xml:space="preserve"> </w:t>
      </w:r>
      <w:r>
        <w:t>software engineering</w:t>
      </w:r>
      <w:r w:rsidRPr="00AE1515">
        <w:t>.</w:t>
      </w:r>
    </w:p>
    <w:p w14:paraId="4756888B" w14:textId="77777777" w:rsidR="000411ED" w:rsidRPr="00DD79DF" w:rsidRDefault="000411ED" w:rsidP="000411ED">
      <w:pPr>
        <w:pStyle w:val="TableParagraph"/>
        <w:numPr>
          <w:ilvl w:val="0"/>
          <w:numId w:val="24"/>
        </w:numPr>
        <w:tabs>
          <w:tab w:val="left" w:pos="671"/>
        </w:tabs>
        <w:spacing w:before="13" w:after="100"/>
        <w:ind w:left="670" w:right="1322" w:hanging="297"/>
        <w:rPr>
          <w:rFonts w:ascii="Symbol" w:hAnsi="Symbol"/>
        </w:rPr>
      </w:pPr>
      <w:r>
        <w:t>Presenter of IoT</w:t>
      </w:r>
      <w:r w:rsidRPr="00AE1515">
        <w:t>.</w:t>
      </w:r>
    </w:p>
    <w:p w14:paraId="5DC1197B" w14:textId="77777777" w:rsidR="000411ED" w:rsidRPr="00B07C50" w:rsidRDefault="000411ED" w:rsidP="000411ED">
      <w:pPr>
        <w:pStyle w:val="TableParagraph"/>
        <w:numPr>
          <w:ilvl w:val="0"/>
          <w:numId w:val="24"/>
        </w:numPr>
        <w:tabs>
          <w:tab w:val="left" w:pos="671"/>
        </w:tabs>
        <w:spacing w:before="13" w:after="100"/>
        <w:ind w:left="670" w:right="1523" w:hanging="297"/>
        <w:rPr>
          <w:rFonts w:ascii="Symbol" w:hAnsi="Symbol"/>
        </w:rPr>
      </w:pPr>
      <w:r w:rsidRPr="00AE1515">
        <w:t xml:space="preserve">Test, debug and correct </w:t>
      </w:r>
      <w:r>
        <w:t>graphic</w:t>
      </w:r>
      <w:r w:rsidRPr="00AE1515">
        <w:t xml:space="preserve"> </w:t>
      </w:r>
      <w:r>
        <w:t>elements</w:t>
      </w:r>
      <w:r w:rsidRPr="00AE1515">
        <w:t xml:space="preserve"> to ensure efficient and appropriate </w:t>
      </w:r>
      <w:r>
        <w:t>graphic</w:t>
      </w:r>
      <w:r w:rsidRPr="00AE1515">
        <w:rPr>
          <w:spacing w:val="-6"/>
        </w:rPr>
        <w:t xml:space="preserve"> </w:t>
      </w:r>
      <w:r w:rsidRPr="00AE1515">
        <w:t>functionality</w:t>
      </w:r>
      <w:r>
        <w:t xml:space="preserve"> in MATLAB</w:t>
      </w:r>
      <w:r w:rsidRPr="00AE1515">
        <w:t>.</w:t>
      </w:r>
    </w:p>
    <w:p w14:paraId="53FB6D7B" w14:textId="77777777" w:rsidR="000411ED" w:rsidRPr="00DD79DF" w:rsidRDefault="000411ED" w:rsidP="000411ED">
      <w:pPr>
        <w:pStyle w:val="TableParagraph"/>
        <w:numPr>
          <w:ilvl w:val="0"/>
          <w:numId w:val="24"/>
        </w:numPr>
        <w:tabs>
          <w:tab w:val="left" w:pos="671"/>
        </w:tabs>
        <w:spacing w:before="13" w:after="100"/>
        <w:ind w:left="670" w:right="1523" w:hanging="297"/>
        <w:rPr>
          <w:rFonts w:ascii="Symbol" w:hAnsi="Symbol"/>
        </w:rPr>
      </w:pPr>
      <w:r>
        <w:t>Designing UML (included Class Diagram, Flowchart, etc.) and User testing before commencing the project</w:t>
      </w:r>
      <w:r w:rsidRPr="00B07C50">
        <w:t>.</w:t>
      </w:r>
    </w:p>
    <w:p w14:paraId="6FA3F3CD" w14:textId="77777777" w:rsidR="000411ED" w:rsidRPr="00DD79DF" w:rsidRDefault="000411ED" w:rsidP="000411ED">
      <w:pPr>
        <w:pStyle w:val="TableParagraph"/>
        <w:numPr>
          <w:ilvl w:val="0"/>
          <w:numId w:val="24"/>
        </w:numPr>
        <w:tabs>
          <w:tab w:val="left" w:pos="671"/>
        </w:tabs>
        <w:spacing w:before="13" w:after="100"/>
        <w:ind w:left="670" w:right="1523" w:hanging="297"/>
        <w:rPr>
          <w:rFonts w:ascii="Symbol" w:hAnsi="Symbol"/>
        </w:rPr>
      </w:pPr>
      <w:r>
        <w:t>U</w:t>
      </w:r>
      <w:r w:rsidRPr="00AE1515">
        <w:t>sing database systems MySQL and SQL server</w:t>
      </w:r>
    </w:p>
    <w:p w14:paraId="7FCD03CB" w14:textId="77777777" w:rsidR="000411ED" w:rsidRDefault="000411ED" w:rsidP="000411ED">
      <w:pPr>
        <w:pStyle w:val="TableParagraph"/>
        <w:numPr>
          <w:ilvl w:val="0"/>
          <w:numId w:val="24"/>
        </w:numPr>
        <w:tabs>
          <w:tab w:val="left" w:pos="671"/>
        </w:tabs>
        <w:spacing w:before="13" w:after="100"/>
        <w:ind w:left="670" w:right="1523" w:hanging="297"/>
        <w:rPr>
          <w:rFonts w:ascii="Symbol" w:hAnsi="Symbol"/>
        </w:rPr>
      </w:pPr>
      <w:r>
        <w:t xml:space="preserve">Sketching how the ALU Schema and testing the code with </w:t>
      </w:r>
      <w:proofErr w:type="spellStart"/>
      <w:r w:rsidRPr="00DA7FF9">
        <w:t>Porteus</w:t>
      </w:r>
      <w:proofErr w:type="spellEnd"/>
      <w:r>
        <w:t>.</w:t>
      </w:r>
    </w:p>
    <w:p w14:paraId="77177A8E" w14:textId="77777777" w:rsidR="000411ED" w:rsidRDefault="000411ED" w:rsidP="000411ED">
      <w:pPr>
        <w:pStyle w:val="TableParagraph"/>
        <w:tabs>
          <w:tab w:val="left" w:pos="671"/>
        </w:tabs>
        <w:spacing w:before="13" w:after="100"/>
        <w:ind w:left="670" w:right="1523"/>
        <w:rPr>
          <w:rFonts w:ascii="Symbol" w:hAnsi="Symbol"/>
        </w:rPr>
      </w:pPr>
    </w:p>
    <w:p w14:paraId="5AC58482" w14:textId="77777777" w:rsidR="000411ED" w:rsidRPr="00523F83" w:rsidRDefault="000411ED" w:rsidP="000411ED">
      <w:pPr>
        <w:pStyle w:val="TableParagraph"/>
        <w:tabs>
          <w:tab w:val="left" w:pos="671"/>
        </w:tabs>
        <w:spacing w:before="13" w:after="100"/>
        <w:ind w:left="670" w:right="1523"/>
        <w:rPr>
          <w:rFonts w:ascii="Symbol" w:hAnsi="Symbol"/>
        </w:rPr>
      </w:pPr>
    </w:p>
    <w:p w14:paraId="571FD566" w14:textId="649C3B00" w:rsidR="000411ED" w:rsidRPr="0037280C" w:rsidRDefault="000411ED" w:rsidP="000411ED">
      <w:pPr>
        <w:pStyle w:val="TableParagraph"/>
        <w:spacing w:before="16"/>
        <w:ind w:left="109"/>
        <w:rPr>
          <w:b/>
          <w:bCs/>
          <w:sz w:val="24"/>
          <w:szCs w:val="24"/>
        </w:rPr>
      </w:pPr>
      <w:r w:rsidRPr="0037280C">
        <w:rPr>
          <w:b/>
          <w:bCs/>
          <w:sz w:val="24"/>
          <w:szCs w:val="24"/>
        </w:rPr>
        <w:t>Computer Software Engineering</w:t>
      </w:r>
      <w:r w:rsidR="0037280C">
        <w:rPr>
          <w:b/>
          <w:bCs/>
          <w:sz w:val="24"/>
          <w:szCs w:val="24"/>
        </w:rPr>
        <w:t xml:space="preserve"> Associate</w:t>
      </w:r>
      <w:r w:rsidR="0026595C">
        <w:rPr>
          <w:b/>
          <w:bCs/>
          <w:sz w:val="24"/>
          <w:szCs w:val="24"/>
        </w:rPr>
        <w:t>’s</w:t>
      </w:r>
      <w:r w:rsidR="0037280C">
        <w:rPr>
          <w:b/>
          <w:bCs/>
          <w:sz w:val="24"/>
          <w:szCs w:val="24"/>
        </w:rPr>
        <w:t xml:space="preserve"> Degree</w:t>
      </w:r>
    </w:p>
    <w:p w14:paraId="7B4A7CD9" w14:textId="77777777" w:rsidR="000411ED" w:rsidRPr="00AE1515" w:rsidRDefault="000411ED" w:rsidP="000411ED">
      <w:pPr>
        <w:pStyle w:val="TableParagraph"/>
        <w:ind w:left="109"/>
        <w:rPr>
          <w:sz w:val="24"/>
          <w:szCs w:val="24"/>
        </w:rPr>
      </w:pPr>
      <w:r w:rsidRPr="00AE1515">
        <w:rPr>
          <w:sz w:val="24"/>
          <w:szCs w:val="24"/>
        </w:rPr>
        <w:t>Soroush Technical and Vocational College of Isfahan</w:t>
      </w:r>
    </w:p>
    <w:p w14:paraId="09B64AF5" w14:textId="1B6B4896" w:rsidR="000411ED" w:rsidRPr="00AE1515" w:rsidRDefault="000411ED" w:rsidP="00B80034">
      <w:pPr>
        <w:pStyle w:val="TableParagraph"/>
        <w:spacing w:before="16"/>
        <w:ind w:left="109"/>
        <w:rPr>
          <w:sz w:val="24"/>
          <w:szCs w:val="24"/>
        </w:rPr>
      </w:pPr>
      <w:r w:rsidRPr="00AE1515">
        <w:rPr>
          <w:sz w:val="24"/>
          <w:szCs w:val="24"/>
        </w:rPr>
        <w:t>2016</w:t>
      </w:r>
      <w:r w:rsidR="00B80034">
        <w:rPr>
          <w:sz w:val="24"/>
          <w:szCs w:val="24"/>
        </w:rPr>
        <w:t xml:space="preserve"> -</w:t>
      </w:r>
      <w:r>
        <w:rPr>
          <w:sz w:val="24"/>
          <w:szCs w:val="24"/>
        </w:rPr>
        <w:t xml:space="preserve"> </w:t>
      </w:r>
      <w:r w:rsidRPr="00AE1515">
        <w:rPr>
          <w:sz w:val="24"/>
          <w:szCs w:val="24"/>
        </w:rPr>
        <w:t xml:space="preserve">2018 </w:t>
      </w:r>
    </w:p>
    <w:p w14:paraId="31664417" w14:textId="77777777" w:rsidR="000411ED" w:rsidRDefault="000411ED" w:rsidP="000411ED">
      <w:pPr>
        <w:pStyle w:val="TableParagraph"/>
        <w:spacing w:before="10"/>
        <w:rPr>
          <w:rFonts w:ascii="Times New Roman"/>
          <w:sz w:val="20"/>
        </w:rPr>
      </w:pPr>
    </w:p>
    <w:p w14:paraId="3B4EEAD7" w14:textId="77777777" w:rsidR="000411ED" w:rsidRPr="00AE1515" w:rsidRDefault="000411ED" w:rsidP="000411ED">
      <w:pPr>
        <w:pStyle w:val="TableParagraph"/>
        <w:spacing w:line="242" w:lineRule="exact"/>
        <w:ind w:left="109"/>
      </w:pPr>
      <w:r>
        <w:t xml:space="preserve"> </w:t>
      </w:r>
      <w:r w:rsidRPr="00AE1515">
        <w:t>Key Course Included:</w:t>
      </w:r>
    </w:p>
    <w:p w14:paraId="5D9414B1" w14:textId="77777777" w:rsidR="000411ED" w:rsidRDefault="000411ED" w:rsidP="000411ED">
      <w:pPr>
        <w:pStyle w:val="TableParagraph"/>
        <w:numPr>
          <w:ilvl w:val="0"/>
          <w:numId w:val="25"/>
        </w:numPr>
        <w:spacing w:before="2" w:after="100" w:line="235" w:lineRule="auto"/>
        <w:ind w:right="2526"/>
      </w:pPr>
      <w:r w:rsidRPr="00AE1515">
        <w:t xml:space="preserve">Developing website using </w:t>
      </w:r>
      <w:r>
        <w:t>HTML</w:t>
      </w:r>
      <w:r w:rsidRPr="00AE1515">
        <w:t>,</w:t>
      </w:r>
      <w:r>
        <w:t xml:space="preserve"> CSS</w:t>
      </w:r>
      <w:r w:rsidRPr="00AE1515">
        <w:t xml:space="preserve"> and </w:t>
      </w:r>
      <w:r>
        <w:t>PHP</w:t>
      </w:r>
    </w:p>
    <w:p w14:paraId="14EABB4C" w14:textId="77777777" w:rsidR="000411ED" w:rsidRDefault="000411ED" w:rsidP="000411ED">
      <w:pPr>
        <w:pStyle w:val="TableParagraph"/>
        <w:numPr>
          <w:ilvl w:val="0"/>
          <w:numId w:val="25"/>
        </w:numPr>
        <w:spacing w:before="2" w:after="100" w:line="235" w:lineRule="auto"/>
        <w:ind w:right="2526"/>
      </w:pPr>
      <w:r>
        <w:t>Developing</w:t>
      </w:r>
      <w:r w:rsidRPr="00AE1515">
        <w:t xml:space="preserve"> </w:t>
      </w:r>
      <w:r>
        <w:t>C</w:t>
      </w:r>
      <w:r w:rsidRPr="00AE1515">
        <w:t>++ console and windows applications</w:t>
      </w:r>
    </w:p>
    <w:p w14:paraId="0C2002CB" w14:textId="77777777" w:rsidR="000411ED" w:rsidRDefault="000411ED" w:rsidP="000411ED">
      <w:pPr>
        <w:pStyle w:val="TableParagraph"/>
        <w:numPr>
          <w:ilvl w:val="0"/>
          <w:numId w:val="25"/>
        </w:numPr>
        <w:spacing w:before="2" w:after="100" w:line="235" w:lineRule="auto"/>
        <w:ind w:right="2526"/>
      </w:pPr>
      <w:r w:rsidRPr="00AE1515">
        <w:t xml:space="preserve"> </w:t>
      </w:r>
      <w:r>
        <w:t>U</w:t>
      </w:r>
      <w:r w:rsidRPr="00AE1515">
        <w:t>sing database systems MySQL and SQL server</w:t>
      </w:r>
    </w:p>
    <w:p w14:paraId="4317D15B" w14:textId="77777777" w:rsidR="000411ED" w:rsidRDefault="000411ED" w:rsidP="000411ED">
      <w:pPr>
        <w:pStyle w:val="TableParagraph"/>
        <w:spacing w:before="2" w:after="100" w:line="235" w:lineRule="auto"/>
        <w:ind w:left="829" w:right="2526"/>
      </w:pPr>
    </w:p>
    <w:p w14:paraId="03C75EF6" w14:textId="6928511A" w:rsidR="000411ED" w:rsidRPr="00835947" w:rsidRDefault="000411ED" w:rsidP="000411ED">
      <w:pPr>
        <w:pStyle w:val="TableParagraph"/>
        <w:spacing w:before="2" w:after="100" w:line="235" w:lineRule="auto"/>
        <w:ind w:right="2526"/>
        <w:rPr>
          <w:rStyle w:val="Strong"/>
          <w:color w:val="222222"/>
          <w:sz w:val="24"/>
          <w:szCs w:val="24"/>
          <w:shd w:val="clear" w:color="auto" w:fill="FFFFFF"/>
        </w:rPr>
      </w:pPr>
      <w:r>
        <w:rPr>
          <w:rStyle w:val="Strong"/>
          <w:rFonts w:asciiTheme="minorHAnsi" w:hAnsiTheme="minorHAnsi" w:cstheme="minorHAnsi"/>
          <w:color w:val="222222"/>
          <w:sz w:val="24"/>
          <w:szCs w:val="24"/>
          <w:shd w:val="clear" w:color="auto" w:fill="FFFFFF"/>
        </w:rPr>
        <w:t xml:space="preserve">  </w:t>
      </w:r>
      <w:r w:rsidR="00835947">
        <w:rPr>
          <w:rStyle w:val="Strong"/>
          <w:rFonts w:asciiTheme="minorHAnsi" w:hAnsiTheme="minorHAnsi" w:cstheme="minorHAnsi"/>
          <w:color w:val="222222"/>
          <w:sz w:val="24"/>
          <w:szCs w:val="24"/>
          <w:shd w:val="clear" w:color="auto" w:fill="FFFFFF"/>
        </w:rPr>
        <w:t xml:space="preserve"> </w:t>
      </w:r>
      <w:r w:rsidRPr="00835947">
        <w:rPr>
          <w:rStyle w:val="Strong"/>
          <w:color w:val="00ADB5"/>
          <w:sz w:val="24"/>
          <w:szCs w:val="24"/>
          <w:shd w:val="clear" w:color="auto" w:fill="FFFFFF"/>
        </w:rPr>
        <w:t>HONORS / AWARDS</w:t>
      </w:r>
    </w:p>
    <w:p w14:paraId="1292C11C" w14:textId="77777777" w:rsidR="000411ED" w:rsidRPr="00B80034" w:rsidRDefault="000411ED" w:rsidP="000411ED">
      <w:pPr>
        <w:pStyle w:val="Heading4"/>
        <w:shd w:val="clear" w:color="auto" w:fill="FFFFFF"/>
        <w:spacing w:before="0"/>
        <w:textAlignment w:val="baseline"/>
        <w:rPr>
          <w:rFonts w:asciiTheme="minorHAnsi" w:hAnsiTheme="minorHAnsi" w:cstheme="minorHAnsi"/>
          <w:b/>
          <w:bCs/>
          <w:color w:val="000000" w:themeColor="text1"/>
        </w:rPr>
      </w:pPr>
      <w:r w:rsidRPr="00AE0769">
        <w:rPr>
          <w:rFonts w:asciiTheme="minorHAnsi" w:hAnsiTheme="minorHAnsi" w:cstheme="minorHAnsi"/>
        </w:rPr>
        <w:t xml:space="preserve">   </w:t>
      </w:r>
      <w:r w:rsidRPr="00B80034">
        <w:rPr>
          <w:rFonts w:asciiTheme="minorHAnsi" w:hAnsiTheme="minorHAnsi" w:cstheme="minorHAnsi"/>
          <w:color w:val="000000" w:themeColor="text1"/>
        </w:rPr>
        <w:t xml:space="preserve">Narrator in An Animation Named </w:t>
      </w:r>
      <w:proofErr w:type="spellStart"/>
      <w:r w:rsidRPr="00B80034">
        <w:rPr>
          <w:rFonts w:asciiTheme="minorHAnsi" w:hAnsiTheme="minorHAnsi" w:cstheme="minorHAnsi"/>
          <w:color w:val="000000" w:themeColor="text1"/>
        </w:rPr>
        <w:t>Chaharpahlo</w:t>
      </w:r>
      <w:proofErr w:type="spellEnd"/>
    </w:p>
    <w:p w14:paraId="23071C6D" w14:textId="77777777" w:rsidR="000411ED" w:rsidRPr="00B80034" w:rsidRDefault="000411ED" w:rsidP="000411ED">
      <w:pPr>
        <w:pStyle w:val="Heading4"/>
        <w:shd w:val="clear" w:color="auto" w:fill="FFFFFF"/>
        <w:tabs>
          <w:tab w:val="left" w:pos="870"/>
        </w:tabs>
        <w:spacing w:before="0"/>
        <w:textAlignment w:val="baseline"/>
        <w:rPr>
          <w:rFonts w:asciiTheme="minorHAnsi" w:hAnsiTheme="minorHAnsi" w:cstheme="minorHAnsi"/>
          <w:b/>
          <w:bCs/>
          <w:color w:val="000000" w:themeColor="text1"/>
          <w:sz w:val="20"/>
          <w:szCs w:val="20"/>
          <w:shd w:val="clear" w:color="auto" w:fill="FFFFFF"/>
        </w:rPr>
      </w:pPr>
      <w:r w:rsidRPr="00B80034">
        <w:rPr>
          <w:rFonts w:ascii="Segoe UI" w:hAnsi="Segoe UI" w:cs="Segoe UI"/>
          <w:color w:val="000000" w:themeColor="text1"/>
        </w:rPr>
        <w:t xml:space="preserve">   </w:t>
      </w:r>
      <w:r w:rsidRPr="00B80034">
        <w:rPr>
          <w:rFonts w:asciiTheme="minorHAnsi" w:hAnsiTheme="minorHAnsi" w:cstheme="minorHAnsi"/>
          <w:color w:val="000000" w:themeColor="text1"/>
          <w:sz w:val="20"/>
          <w:szCs w:val="20"/>
          <w:shd w:val="clear" w:color="auto" w:fill="FFFFFF"/>
        </w:rPr>
        <w:t xml:space="preserve">Aug 2020 </w:t>
      </w:r>
    </w:p>
    <w:p w14:paraId="62DA3F7D" w14:textId="77777777" w:rsidR="000411ED" w:rsidRPr="00B80034" w:rsidRDefault="000411ED" w:rsidP="000411ED">
      <w:pPr>
        <w:pStyle w:val="Heading4"/>
        <w:shd w:val="clear" w:color="auto" w:fill="FFFFFF"/>
        <w:tabs>
          <w:tab w:val="left" w:pos="870"/>
        </w:tabs>
        <w:spacing w:before="0"/>
        <w:textAlignment w:val="baseline"/>
        <w:rPr>
          <w:rFonts w:asciiTheme="minorHAnsi" w:hAnsiTheme="minorHAnsi" w:cstheme="minorHAnsi"/>
          <w:b/>
          <w:bCs/>
          <w:color w:val="000000" w:themeColor="text1"/>
          <w:sz w:val="20"/>
          <w:szCs w:val="20"/>
        </w:rPr>
      </w:pPr>
      <w:r w:rsidRPr="00B80034">
        <w:rPr>
          <w:rFonts w:asciiTheme="minorHAnsi" w:hAnsiTheme="minorHAnsi" w:cstheme="minorHAnsi"/>
          <w:color w:val="000000" w:themeColor="text1"/>
          <w:sz w:val="20"/>
          <w:szCs w:val="20"/>
        </w:rPr>
        <w:t xml:space="preserve">    Apr 2020</w:t>
      </w:r>
    </w:p>
    <w:p w14:paraId="69C27998" w14:textId="77777777" w:rsidR="000411ED" w:rsidRPr="008F717B" w:rsidRDefault="000411ED" w:rsidP="000411ED">
      <w:pPr>
        <w:pStyle w:val="Heading4"/>
        <w:shd w:val="clear" w:color="auto" w:fill="FFFFFF"/>
        <w:tabs>
          <w:tab w:val="left" w:pos="870"/>
        </w:tabs>
        <w:spacing w:before="0"/>
        <w:textAlignment w:val="baseline"/>
        <w:rPr>
          <w:rFonts w:ascii="Segoe UI" w:hAnsi="Segoe UI" w:cs="Segoe UI"/>
          <w:b/>
          <w:bCs/>
          <w:sz w:val="20"/>
          <w:szCs w:val="20"/>
        </w:rPr>
      </w:pPr>
    </w:p>
    <w:p w14:paraId="64BFBE98" w14:textId="77777777" w:rsidR="000411ED" w:rsidRDefault="000411ED" w:rsidP="000411ED">
      <w:pPr>
        <w:pStyle w:val="TableParagraph"/>
        <w:spacing w:before="2" w:after="100"/>
        <w:ind w:right="2526"/>
        <w:rPr>
          <w:rFonts w:asciiTheme="minorHAnsi" w:hAnsiTheme="minorHAnsi" w:cstheme="minorHAnsi"/>
          <w:sz w:val="20"/>
          <w:szCs w:val="20"/>
        </w:rPr>
      </w:pPr>
      <w:r w:rsidRPr="00AE0769">
        <w:rPr>
          <w:rFonts w:asciiTheme="minorHAnsi" w:hAnsiTheme="minorHAnsi" w:cstheme="minorHAnsi"/>
          <w:sz w:val="24"/>
          <w:szCs w:val="24"/>
        </w:rPr>
        <w:t xml:space="preserve">   Voice Over Internet Protocol Artist</w:t>
      </w:r>
      <w:r w:rsidRPr="00AE0769">
        <w:rPr>
          <w:rFonts w:asciiTheme="minorHAnsi" w:hAnsiTheme="minorHAnsi" w:cstheme="minorHAnsi"/>
          <w:sz w:val="20"/>
          <w:szCs w:val="20"/>
        </w:rPr>
        <w:t xml:space="preserve">   </w:t>
      </w:r>
      <w:r>
        <w:rPr>
          <w:rFonts w:asciiTheme="minorHAnsi" w:hAnsiTheme="minorHAnsi" w:cstheme="minorHAnsi"/>
          <w:sz w:val="20"/>
          <w:szCs w:val="20"/>
        </w:rPr>
        <w:t xml:space="preserve">   </w:t>
      </w:r>
    </w:p>
    <w:p w14:paraId="2AFFA928" w14:textId="77777777" w:rsidR="000411ED" w:rsidRDefault="000411ED" w:rsidP="000411ED">
      <w:pPr>
        <w:pStyle w:val="TableParagraph"/>
        <w:spacing w:before="2" w:after="100"/>
        <w:ind w:right="2526"/>
        <w:rPr>
          <w:rFonts w:asciiTheme="minorHAnsi" w:hAnsiTheme="minorHAnsi" w:cstheme="minorHAnsi"/>
          <w:sz w:val="20"/>
          <w:szCs w:val="20"/>
        </w:rPr>
      </w:pPr>
      <w:r>
        <w:rPr>
          <w:rFonts w:asciiTheme="minorHAnsi" w:hAnsiTheme="minorHAnsi" w:cstheme="minorHAnsi"/>
          <w:sz w:val="20"/>
          <w:szCs w:val="20"/>
        </w:rPr>
        <w:t xml:space="preserve">    </w:t>
      </w:r>
      <w:r w:rsidRPr="00AE0769">
        <w:rPr>
          <w:rFonts w:asciiTheme="minorHAnsi" w:hAnsiTheme="minorHAnsi" w:cstheme="minorHAnsi"/>
          <w:sz w:val="20"/>
          <w:szCs w:val="20"/>
        </w:rPr>
        <w:t>Mar 2021</w:t>
      </w:r>
    </w:p>
    <w:p w14:paraId="2D093880" w14:textId="0CF866C5" w:rsidR="000411ED" w:rsidRDefault="000411ED" w:rsidP="000411ED">
      <w:pPr>
        <w:pStyle w:val="TableParagraph"/>
        <w:spacing w:before="2" w:after="100" w:line="235" w:lineRule="auto"/>
        <w:ind w:right="2526"/>
        <w:rPr>
          <w:rFonts w:asciiTheme="minorHAnsi" w:hAnsiTheme="minorHAnsi" w:cstheme="minorHAnsi"/>
          <w:sz w:val="20"/>
          <w:szCs w:val="20"/>
        </w:rPr>
      </w:pPr>
    </w:p>
    <w:p w14:paraId="308B4133" w14:textId="69510CC1" w:rsidR="00E95476" w:rsidRDefault="00E95476" w:rsidP="000411ED">
      <w:pPr>
        <w:pStyle w:val="TableParagraph"/>
        <w:spacing w:before="2" w:after="100" w:line="235" w:lineRule="auto"/>
        <w:ind w:right="2526"/>
        <w:rPr>
          <w:rFonts w:asciiTheme="minorHAnsi" w:hAnsiTheme="minorHAnsi" w:cstheme="minorHAnsi"/>
          <w:sz w:val="20"/>
          <w:szCs w:val="20"/>
        </w:rPr>
      </w:pPr>
    </w:p>
    <w:p w14:paraId="65633009" w14:textId="2936C700" w:rsidR="00E95476" w:rsidRDefault="00E95476" w:rsidP="000411ED">
      <w:pPr>
        <w:pStyle w:val="TableParagraph"/>
        <w:spacing w:before="2" w:after="100" w:line="235" w:lineRule="auto"/>
        <w:ind w:right="2526"/>
        <w:rPr>
          <w:rFonts w:asciiTheme="minorHAnsi" w:hAnsiTheme="minorHAnsi" w:cstheme="minorHAnsi"/>
          <w:sz w:val="20"/>
          <w:szCs w:val="20"/>
        </w:rPr>
      </w:pPr>
    </w:p>
    <w:p w14:paraId="357D1CE6" w14:textId="1BCA6B7D" w:rsidR="00E95476" w:rsidRDefault="00E95476" w:rsidP="000411ED">
      <w:pPr>
        <w:pStyle w:val="TableParagraph"/>
        <w:spacing w:before="2" w:after="100" w:line="235" w:lineRule="auto"/>
        <w:ind w:right="2526"/>
        <w:rPr>
          <w:rFonts w:asciiTheme="minorHAnsi" w:hAnsiTheme="minorHAnsi" w:cstheme="minorHAnsi"/>
          <w:sz w:val="20"/>
          <w:szCs w:val="20"/>
        </w:rPr>
      </w:pPr>
    </w:p>
    <w:p w14:paraId="3F8A5C46" w14:textId="77777777" w:rsidR="00E95476" w:rsidRPr="00AE0769" w:rsidRDefault="00E95476" w:rsidP="000411ED">
      <w:pPr>
        <w:pStyle w:val="TableParagraph"/>
        <w:spacing w:before="2" w:after="100" w:line="235" w:lineRule="auto"/>
        <w:ind w:right="2526"/>
        <w:rPr>
          <w:rFonts w:asciiTheme="minorHAnsi" w:hAnsiTheme="minorHAnsi" w:cstheme="minorHAnsi"/>
          <w:sz w:val="20"/>
          <w:szCs w:val="20"/>
        </w:rPr>
      </w:pPr>
    </w:p>
    <w:p w14:paraId="55C95F97" w14:textId="4AF868FC" w:rsidR="000411ED" w:rsidRDefault="000411ED" w:rsidP="000411ED">
      <w:pPr>
        <w:pStyle w:val="TableParagraph"/>
        <w:spacing w:before="2" w:line="235" w:lineRule="auto"/>
        <w:ind w:left="109" w:right="2526"/>
        <w:rPr>
          <w:b/>
          <w:bCs/>
          <w:color w:val="00ADB5"/>
          <w:sz w:val="24"/>
          <w:szCs w:val="24"/>
        </w:rPr>
      </w:pPr>
      <w:r>
        <w:rPr>
          <w:b/>
          <w:bCs/>
        </w:rPr>
        <w:lastRenderedPageBreak/>
        <w:t xml:space="preserve">  </w:t>
      </w:r>
      <w:r w:rsidRPr="00835947">
        <w:rPr>
          <w:b/>
          <w:bCs/>
          <w:color w:val="00ADB5"/>
          <w:sz w:val="24"/>
          <w:szCs w:val="24"/>
        </w:rPr>
        <w:t>CERTIFICATES</w:t>
      </w:r>
    </w:p>
    <w:p w14:paraId="36E062FD" w14:textId="59425CC6" w:rsidR="00FD2187" w:rsidRDefault="00FD2187" w:rsidP="000411ED">
      <w:pPr>
        <w:pStyle w:val="TableParagraph"/>
        <w:spacing w:before="2" w:line="235" w:lineRule="auto"/>
        <w:ind w:left="109" w:right="2526"/>
        <w:rPr>
          <w:b/>
          <w:bCs/>
          <w:color w:val="00ADB5"/>
          <w:sz w:val="24"/>
          <w:szCs w:val="24"/>
        </w:rPr>
      </w:pPr>
    </w:p>
    <w:p w14:paraId="618ACA3C" w14:textId="44C30E97" w:rsidR="00FD2187" w:rsidRPr="00F40F46" w:rsidRDefault="00A70BB7" w:rsidP="00A70BB7">
      <w:pPr>
        <w:pStyle w:val="TableParagraph"/>
        <w:spacing w:before="2" w:line="235" w:lineRule="auto"/>
        <w:ind w:left="109" w:right="2526"/>
        <w:rPr>
          <w:sz w:val="24"/>
          <w:szCs w:val="24"/>
        </w:rPr>
      </w:pPr>
      <w:r w:rsidRPr="00F40F46">
        <w:rPr>
          <w:sz w:val="24"/>
          <w:szCs w:val="24"/>
        </w:rPr>
        <w:t xml:space="preserve"> </w:t>
      </w:r>
      <w:r w:rsidR="00F40F46">
        <w:rPr>
          <w:sz w:val="24"/>
          <w:szCs w:val="24"/>
        </w:rPr>
        <w:t xml:space="preserve"> </w:t>
      </w:r>
      <w:r w:rsidR="00FD2187" w:rsidRPr="00F40F46">
        <w:rPr>
          <w:sz w:val="24"/>
          <w:szCs w:val="24"/>
        </w:rPr>
        <w:t>Genetic and Evolution Algorithms (SID)</w:t>
      </w:r>
      <w:r w:rsidRPr="00F40F46">
        <w:rPr>
          <w:sz w:val="24"/>
          <w:szCs w:val="24"/>
        </w:rPr>
        <w:t xml:space="preserve"> 2021</w:t>
      </w:r>
    </w:p>
    <w:p w14:paraId="247D58F5" w14:textId="04A839EE" w:rsidR="00FD2187" w:rsidRPr="00A70BB7" w:rsidRDefault="00F40F46" w:rsidP="00A70BB7">
      <w:pPr>
        <w:pStyle w:val="TableParagraph"/>
        <w:spacing w:before="2" w:line="235" w:lineRule="auto"/>
        <w:ind w:left="109" w:right="2526"/>
        <w:rPr>
          <w:i/>
          <w:iCs/>
        </w:rPr>
      </w:pPr>
      <w:r>
        <w:rPr>
          <w:i/>
          <w:iCs/>
        </w:rPr>
        <w:t xml:space="preserve"> </w:t>
      </w:r>
      <w:r w:rsidR="00A70BB7" w:rsidRPr="00A70BB7">
        <w:rPr>
          <w:i/>
          <w:iCs/>
        </w:rPr>
        <w:t xml:space="preserve"> </w:t>
      </w:r>
      <w:r w:rsidR="00FD2187" w:rsidRPr="00A70BB7">
        <w:rPr>
          <w:i/>
          <w:iCs/>
        </w:rPr>
        <w:t>Credential ID: 1400/11</w:t>
      </w:r>
      <w:r w:rsidR="00A70BB7">
        <w:rPr>
          <w:i/>
          <w:iCs/>
        </w:rPr>
        <w:t>P</w:t>
      </w:r>
      <w:r w:rsidR="00FD2187" w:rsidRPr="00A70BB7">
        <w:rPr>
          <w:i/>
          <w:iCs/>
        </w:rPr>
        <w:t>/73</w:t>
      </w:r>
    </w:p>
    <w:p w14:paraId="77CA7DD3" w14:textId="77777777" w:rsidR="00FD2187" w:rsidRPr="00A70BB7" w:rsidRDefault="00FD2187" w:rsidP="00A70BB7">
      <w:pPr>
        <w:pStyle w:val="TableParagraph"/>
        <w:spacing w:before="2" w:line="235" w:lineRule="auto"/>
        <w:ind w:left="109" w:right="2526"/>
      </w:pPr>
    </w:p>
    <w:p w14:paraId="7FBB45DF" w14:textId="319F60F2" w:rsidR="00FD2187" w:rsidRPr="00F40F46" w:rsidRDefault="00F40F46" w:rsidP="00A70BB7">
      <w:pPr>
        <w:pStyle w:val="TableParagraph"/>
        <w:spacing w:before="2" w:line="235" w:lineRule="auto"/>
        <w:ind w:left="109" w:right="2526"/>
        <w:rPr>
          <w:sz w:val="24"/>
          <w:szCs w:val="24"/>
        </w:rPr>
      </w:pPr>
      <w:r>
        <w:rPr>
          <w:sz w:val="24"/>
          <w:szCs w:val="24"/>
        </w:rPr>
        <w:t xml:space="preserve"> </w:t>
      </w:r>
      <w:r w:rsidR="00A70BB7" w:rsidRPr="00F40F46">
        <w:rPr>
          <w:sz w:val="24"/>
          <w:szCs w:val="24"/>
        </w:rPr>
        <w:t xml:space="preserve"> </w:t>
      </w:r>
      <w:r w:rsidR="00FD2187" w:rsidRPr="00F40F46">
        <w:rPr>
          <w:sz w:val="24"/>
          <w:szCs w:val="24"/>
        </w:rPr>
        <w:t>Structure of Web-Development Technologies (SID)</w:t>
      </w:r>
      <w:r w:rsidR="00A70BB7" w:rsidRPr="00F40F46">
        <w:rPr>
          <w:sz w:val="24"/>
          <w:szCs w:val="24"/>
        </w:rPr>
        <w:t xml:space="preserve"> 2021</w:t>
      </w:r>
    </w:p>
    <w:p w14:paraId="4E74703A" w14:textId="4A56F2AA" w:rsidR="00FD2187" w:rsidRPr="00A70BB7" w:rsidRDefault="00F40F46" w:rsidP="00A70BB7">
      <w:pPr>
        <w:pStyle w:val="TableParagraph"/>
        <w:spacing w:before="2" w:line="235" w:lineRule="auto"/>
        <w:ind w:left="109" w:right="2526"/>
        <w:rPr>
          <w:i/>
          <w:iCs/>
        </w:rPr>
      </w:pPr>
      <w:r>
        <w:rPr>
          <w:i/>
          <w:iCs/>
        </w:rPr>
        <w:t xml:space="preserve"> </w:t>
      </w:r>
      <w:r w:rsidR="00A70BB7" w:rsidRPr="00A70BB7">
        <w:rPr>
          <w:i/>
          <w:iCs/>
        </w:rPr>
        <w:t xml:space="preserve"> </w:t>
      </w:r>
      <w:r w:rsidR="00FD2187" w:rsidRPr="00A70BB7">
        <w:rPr>
          <w:i/>
          <w:iCs/>
        </w:rPr>
        <w:t>Credential ID 1400/11P/74</w:t>
      </w:r>
    </w:p>
    <w:p w14:paraId="6402306B" w14:textId="77777777" w:rsidR="00FD2187" w:rsidRPr="00A70BB7" w:rsidRDefault="00FD2187" w:rsidP="00A70BB7">
      <w:pPr>
        <w:pStyle w:val="TableParagraph"/>
        <w:spacing w:before="2" w:line="235" w:lineRule="auto"/>
        <w:ind w:left="109" w:right="2526"/>
      </w:pPr>
    </w:p>
    <w:p w14:paraId="379C0360" w14:textId="76E10590" w:rsidR="00FD2187" w:rsidRPr="00F40F46" w:rsidRDefault="00FD2187" w:rsidP="00F40F46">
      <w:pPr>
        <w:pStyle w:val="TableParagraph"/>
        <w:spacing w:before="2" w:line="235" w:lineRule="auto"/>
        <w:ind w:left="214" w:right="2526"/>
        <w:rPr>
          <w:sz w:val="24"/>
          <w:szCs w:val="24"/>
        </w:rPr>
      </w:pPr>
      <w:r w:rsidRPr="00F40F46">
        <w:rPr>
          <w:sz w:val="24"/>
          <w:szCs w:val="24"/>
        </w:rPr>
        <w:t>A Comparative Comparison of The Progress of Science and Technology (CDIS)</w:t>
      </w:r>
      <w:r w:rsidR="00A70BB7" w:rsidRPr="00F40F46">
        <w:rPr>
          <w:sz w:val="24"/>
          <w:szCs w:val="24"/>
        </w:rPr>
        <w:t xml:space="preserve"> 2021</w:t>
      </w:r>
    </w:p>
    <w:p w14:paraId="773A5848" w14:textId="3830150B" w:rsidR="00FD2187" w:rsidRPr="00A70BB7" w:rsidRDefault="00F40F46" w:rsidP="00A70BB7">
      <w:pPr>
        <w:pStyle w:val="TableParagraph"/>
        <w:spacing w:before="2" w:line="235" w:lineRule="auto"/>
        <w:ind w:left="109" w:right="2526"/>
        <w:rPr>
          <w:i/>
          <w:iCs/>
        </w:rPr>
      </w:pPr>
      <w:r>
        <w:rPr>
          <w:i/>
          <w:iCs/>
        </w:rPr>
        <w:t xml:space="preserve"> </w:t>
      </w:r>
      <w:r w:rsidR="00A70BB7" w:rsidRPr="00A70BB7">
        <w:rPr>
          <w:i/>
          <w:iCs/>
        </w:rPr>
        <w:t xml:space="preserve"> </w:t>
      </w:r>
      <w:r w:rsidR="00FD2187" w:rsidRPr="00A70BB7">
        <w:rPr>
          <w:i/>
          <w:iCs/>
        </w:rPr>
        <w:t>Credential ID: IURE03261991</w:t>
      </w:r>
    </w:p>
    <w:p w14:paraId="1459BD44" w14:textId="77777777" w:rsidR="00FD2187" w:rsidRPr="00A70BB7" w:rsidRDefault="00FD2187" w:rsidP="00A70BB7">
      <w:pPr>
        <w:pStyle w:val="TableParagraph"/>
        <w:spacing w:before="2" w:line="235" w:lineRule="auto"/>
        <w:ind w:left="109" w:right="2526"/>
      </w:pPr>
    </w:p>
    <w:p w14:paraId="2D325456" w14:textId="07A7A3F3" w:rsidR="00FD2187" w:rsidRPr="00F40F46" w:rsidRDefault="00FD2187" w:rsidP="00F40F46">
      <w:pPr>
        <w:pStyle w:val="TableParagraph"/>
        <w:spacing w:before="2" w:line="235" w:lineRule="auto"/>
        <w:ind w:left="214" w:right="2526"/>
        <w:rPr>
          <w:sz w:val="24"/>
          <w:szCs w:val="24"/>
        </w:rPr>
      </w:pPr>
      <w:r w:rsidRPr="00F40F46">
        <w:rPr>
          <w:sz w:val="24"/>
          <w:szCs w:val="24"/>
        </w:rPr>
        <w:t xml:space="preserve">Storytelling in </w:t>
      </w:r>
      <w:r w:rsidR="00E36F14">
        <w:rPr>
          <w:sz w:val="24"/>
          <w:szCs w:val="24"/>
        </w:rPr>
        <w:t>M</w:t>
      </w:r>
      <w:r w:rsidRPr="00F40F46">
        <w:rPr>
          <w:sz w:val="24"/>
          <w:szCs w:val="24"/>
        </w:rPr>
        <w:t xml:space="preserve">useums </w:t>
      </w:r>
      <w:r w:rsidR="00E36F14">
        <w:rPr>
          <w:sz w:val="24"/>
          <w:szCs w:val="24"/>
        </w:rPr>
        <w:t>T</w:t>
      </w:r>
      <w:r w:rsidRPr="00F40F46">
        <w:rPr>
          <w:sz w:val="24"/>
          <w:szCs w:val="24"/>
        </w:rPr>
        <w:t xml:space="preserve">hrough the </w:t>
      </w:r>
      <w:r w:rsidR="00E36F14">
        <w:rPr>
          <w:sz w:val="24"/>
          <w:szCs w:val="24"/>
        </w:rPr>
        <w:t>L</w:t>
      </w:r>
      <w:r w:rsidRPr="00F40F46">
        <w:rPr>
          <w:sz w:val="24"/>
          <w:szCs w:val="24"/>
        </w:rPr>
        <w:t xml:space="preserve">ens of </w:t>
      </w:r>
      <w:r w:rsidR="00E36F14">
        <w:rPr>
          <w:sz w:val="24"/>
          <w:szCs w:val="24"/>
        </w:rPr>
        <w:t>A</w:t>
      </w:r>
      <w:r w:rsidRPr="00F40F46">
        <w:rPr>
          <w:sz w:val="24"/>
          <w:szCs w:val="24"/>
        </w:rPr>
        <w:t xml:space="preserve">ugmented </w:t>
      </w:r>
      <w:r w:rsidR="00E36F14">
        <w:rPr>
          <w:sz w:val="24"/>
          <w:szCs w:val="24"/>
        </w:rPr>
        <w:t>R</w:t>
      </w:r>
      <w:r w:rsidRPr="00F40F46">
        <w:rPr>
          <w:sz w:val="24"/>
          <w:szCs w:val="24"/>
        </w:rPr>
        <w:t>eality</w:t>
      </w:r>
      <w:r w:rsidR="00E36F14">
        <w:rPr>
          <w:sz w:val="24"/>
          <w:szCs w:val="24"/>
        </w:rPr>
        <w:t xml:space="preserve"> T</w:t>
      </w:r>
      <w:r w:rsidRPr="00F40F46">
        <w:rPr>
          <w:sz w:val="24"/>
          <w:szCs w:val="24"/>
        </w:rPr>
        <w:t>echnology Case</w:t>
      </w:r>
      <w:r w:rsidR="00A70BB7" w:rsidRPr="00F40F46">
        <w:rPr>
          <w:sz w:val="24"/>
          <w:szCs w:val="24"/>
        </w:rPr>
        <w:t xml:space="preserve"> (CDIS) 2021</w:t>
      </w:r>
    </w:p>
    <w:p w14:paraId="61EE021A" w14:textId="412B60DF" w:rsidR="00FD2187" w:rsidRPr="00A70BB7" w:rsidRDefault="00F40F46" w:rsidP="00F40F46">
      <w:pPr>
        <w:pStyle w:val="TableParagraph"/>
        <w:spacing w:before="2" w:line="235" w:lineRule="auto"/>
        <w:ind w:left="109" w:right="2526"/>
        <w:rPr>
          <w:i/>
          <w:iCs/>
        </w:rPr>
      </w:pPr>
      <w:r>
        <w:rPr>
          <w:i/>
          <w:iCs/>
        </w:rPr>
        <w:t xml:space="preserve"> </w:t>
      </w:r>
      <w:r w:rsidR="00A70BB7" w:rsidRPr="00A70BB7">
        <w:rPr>
          <w:i/>
          <w:iCs/>
        </w:rPr>
        <w:t xml:space="preserve"> </w:t>
      </w:r>
      <w:r w:rsidR="00FD2187" w:rsidRPr="00A70BB7">
        <w:rPr>
          <w:i/>
          <w:iCs/>
        </w:rPr>
        <w:t>Credential ID</w:t>
      </w:r>
      <w:r w:rsidR="00A70BB7" w:rsidRPr="00A70BB7">
        <w:rPr>
          <w:i/>
          <w:iCs/>
        </w:rPr>
        <w:t>:</w:t>
      </w:r>
      <w:r w:rsidR="00FD2187" w:rsidRPr="00A70BB7">
        <w:rPr>
          <w:i/>
          <w:iCs/>
        </w:rPr>
        <w:t xml:space="preserve"> IURE03261985</w:t>
      </w:r>
    </w:p>
    <w:p w14:paraId="2964FC93" w14:textId="77777777" w:rsidR="000411ED" w:rsidRDefault="000411ED" w:rsidP="000411ED">
      <w:pPr>
        <w:pStyle w:val="TableParagraph"/>
        <w:spacing w:before="2" w:line="235" w:lineRule="auto"/>
        <w:ind w:left="109" w:right="2526"/>
        <w:rPr>
          <w:b/>
          <w:bCs/>
        </w:rPr>
      </w:pPr>
    </w:p>
    <w:p w14:paraId="223A4947" w14:textId="77777777" w:rsidR="000411ED" w:rsidRPr="00075F43" w:rsidRDefault="000411ED" w:rsidP="000411ED">
      <w:pPr>
        <w:pStyle w:val="TableParagraph"/>
        <w:spacing w:before="2" w:line="235" w:lineRule="auto"/>
        <w:ind w:left="109" w:right="2526"/>
      </w:pPr>
      <w:r>
        <w:rPr>
          <w:b/>
          <w:bCs/>
        </w:rPr>
        <w:t xml:space="preserve">  </w:t>
      </w:r>
      <w:r w:rsidRPr="00075F43">
        <w:rPr>
          <w:sz w:val="24"/>
          <w:szCs w:val="24"/>
        </w:rPr>
        <w:t xml:space="preserve">Best English Speaker </w:t>
      </w:r>
      <w:r>
        <w:rPr>
          <w:sz w:val="24"/>
          <w:szCs w:val="24"/>
        </w:rPr>
        <w:t>(ACECR)</w:t>
      </w:r>
      <w:r w:rsidRPr="00075F43">
        <w:rPr>
          <w:sz w:val="24"/>
          <w:szCs w:val="24"/>
        </w:rPr>
        <w:t xml:space="preserve"> 2020</w:t>
      </w:r>
    </w:p>
    <w:p w14:paraId="3119F346" w14:textId="3C0FE885" w:rsidR="000411ED" w:rsidRDefault="000411ED" w:rsidP="000411ED">
      <w:pPr>
        <w:pStyle w:val="TableParagraph"/>
        <w:spacing w:before="2" w:line="235" w:lineRule="auto"/>
        <w:ind w:left="109" w:right="2526"/>
        <w:rPr>
          <w:i/>
          <w:iCs/>
        </w:rPr>
      </w:pPr>
      <w:r>
        <w:rPr>
          <w:b/>
          <w:bCs/>
        </w:rPr>
        <w:t xml:space="preserve">  </w:t>
      </w:r>
      <w:r w:rsidRPr="00075F43">
        <w:rPr>
          <w:i/>
          <w:iCs/>
        </w:rPr>
        <w:t xml:space="preserve">Credential ID: </w:t>
      </w:r>
      <w:r>
        <w:rPr>
          <w:i/>
          <w:iCs/>
        </w:rPr>
        <w:t>1272572161</w:t>
      </w:r>
    </w:p>
    <w:p w14:paraId="4B968D09" w14:textId="77777777" w:rsidR="000411ED" w:rsidRDefault="000411ED" w:rsidP="000411ED">
      <w:pPr>
        <w:pStyle w:val="TableParagraph"/>
        <w:spacing w:before="2" w:line="235" w:lineRule="auto"/>
        <w:ind w:left="109" w:right="2526"/>
        <w:rPr>
          <w:b/>
          <w:bCs/>
        </w:rPr>
      </w:pPr>
    </w:p>
    <w:p w14:paraId="69AD6C7B" w14:textId="77777777" w:rsidR="000411ED" w:rsidRDefault="000411ED" w:rsidP="000411ED">
      <w:pPr>
        <w:pStyle w:val="TableParagraph"/>
        <w:spacing w:before="2" w:line="235" w:lineRule="auto"/>
        <w:ind w:left="109" w:right="2526"/>
        <w:rPr>
          <w:b/>
          <w:bCs/>
        </w:rPr>
      </w:pPr>
      <w:r>
        <w:rPr>
          <w:b/>
          <w:bCs/>
        </w:rPr>
        <w:t xml:space="preserve">  </w:t>
      </w:r>
      <w:r w:rsidRPr="00075F43">
        <w:rPr>
          <w:sz w:val="24"/>
          <w:szCs w:val="24"/>
        </w:rPr>
        <w:t>English Teacher Training (TTC) 2018</w:t>
      </w:r>
    </w:p>
    <w:p w14:paraId="3D279F33" w14:textId="49580E48" w:rsidR="000411ED" w:rsidRDefault="000411ED" w:rsidP="000411ED">
      <w:pPr>
        <w:pStyle w:val="TableParagraph"/>
        <w:spacing w:before="2" w:line="235" w:lineRule="auto"/>
        <w:ind w:left="109" w:right="2526"/>
        <w:rPr>
          <w:b/>
          <w:bCs/>
        </w:rPr>
      </w:pPr>
      <w:r>
        <w:rPr>
          <w:b/>
          <w:bCs/>
        </w:rPr>
        <w:t xml:space="preserve">  </w:t>
      </w:r>
      <w:r w:rsidRPr="00075F43">
        <w:rPr>
          <w:i/>
          <w:iCs/>
        </w:rPr>
        <w:t xml:space="preserve">Credential ID: </w:t>
      </w:r>
      <w:r>
        <w:rPr>
          <w:i/>
          <w:iCs/>
        </w:rPr>
        <w:t>1272572161</w:t>
      </w:r>
    </w:p>
    <w:p w14:paraId="34132C50" w14:textId="77777777" w:rsidR="000411ED" w:rsidRDefault="000411ED" w:rsidP="000411ED">
      <w:pPr>
        <w:pStyle w:val="TableParagraph"/>
        <w:spacing w:before="2" w:line="235" w:lineRule="auto"/>
        <w:ind w:left="109" w:right="2526"/>
      </w:pPr>
    </w:p>
    <w:p w14:paraId="5E97C929" w14:textId="77777777" w:rsidR="000411ED" w:rsidRDefault="000411ED" w:rsidP="000411ED">
      <w:pPr>
        <w:pStyle w:val="TableParagraph"/>
        <w:spacing w:before="2" w:line="235" w:lineRule="auto"/>
        <w:ind w:left="109" w:right="2526"/>
        <w:rPr>
          <w:sz w:val="24"/>
          <w:szCs w:val="24"/>
        </w:rPr>
      </w:pPr>
      <w:r>
        <w:rPr>
          <w:sz w:val="24"/>
          <w:szCs w:val="24"/>
        </w:rPr>
        <w:t xml:space="preserve">  CSS Fundamentals Course Jun 2018</w:t>
      </w:r>
    </w:p>
    <w:p w14:paraId="000D0A68"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w:t>
      </w:r>
      <w:r w:rsidRPr="002664D5">
        <w:rPr>
          <w:i/>
          <w:iCs/>
        </w:rPr>
        <w:t>1023-9833343</w:t>
      </w:r>
    </w:p>
    <w:p w14:paraId="0F54E976" w14:textId="77777777" w:rsidR="000411ED" w:rsidRDefault="000411ED" w:rsidP="000411ED">
      <w:pPr>
        <w:pStyle w:val="TableParagraph"/>
        <w:spacing w:before="2" w:line="235" w:lineRule="auto"/>
        <w:ind w:left="109" w:right="2526"/>
      </w:pPr>
    </w:p>
    <w:p w14:paraId="478D17C1" w14:textId="77777777" w:rsidR="000411ED" w:rsidRDefault="000411ED" w:rsidP="000411ED">
      <w:pPr>
        <w:pStyle w:val="TableParagraph"/>
        <w:spacing w:before="2" w:line="235" w:lineRule="auto"/>
        <w:ind w:left="109" w:right="2526"/>
        <w:rPr>
          <w:sz w:val="24"/>
          <w:szCs w:val="24"/>
        </w:rPr>
      </w:pPr>
      <w:r>
        <w:rPr>
          <w:sz w:val="24"/>
          <w:szCs w:val="24"/>
        </w:rPr>
        <w:t xml:space="preserve">  HTML Tutorial Course Jun 2018</w:t>
      </w:r>
    </w:p>
    <w:p w14:paraId="0AD51DFA"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w:t>
      </w:r>
      <w:r w:rsidRPr="001269FF">
        <w:rPr>
          <w:i/>
          <w:iCs/>
        </w:rPr>
        <w:t>1</w:t>
      </w:r>
      <w:r w:rsidRPr="002664D5">
        <w:rPr>
          <w:i/>
          <w:iCs/>
        </w:rPr>
        <w:t>014-9833343</w:t>
      </w:r>
    </w:p>
    <w:p w14:paraId="2CEBBF70" w14:textId="77777777" w:rsidR="000411ED" w:rsidRDefault="000411ED" w:rsidP="000411ED">
      <w:pPr>
        <w:pStyle w:val="TableParagraph"/>
        <w:spacing w:before="2" w:line="235" w:lineRule="auto"/>
        <w:ind w:left="109" w:right="2526"/>
      </w:pPr>
    </w:p>
    <w:p w14:paraId="6B1BE754" w14:textId="77777777" w:rsidR="000411ED" w:rsidRDefault="000411ED" w:rsidP="000411ED">
      <w:pPr>
        <w:pStyle w:val="TableParagraph"/>
        <w:spacing w:before="2" w:line="235" w:lineRule="auto"/>
        <w:ind w:left="109" w:right="2526"/>
        <w:rPr>
          <w:sz w:val="24"/>
          <w:szCs w:val="24"/>
        </w:rPr>
      </w:pPr>
      <w:r>
        <w:rPr>
          <w:sz w:val="24"/>
          <w:szCs w:val="24"/>
        </w:rPr>
        <w:t xml:space="preserve">  JavaScript Tutorial Course Jun 2018</w:t>
      </w:r>
    </w:p>
    <w:p w14:paraId="288671D6"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w:t>
      </w:r>
      <w:r w:rsidRPr="001269FF">
        <w:rPr>
          <w:i/>
          <w:iCs/>
        </w:rPr>
        <w:t>1024-9833343</w:t>
      </w:r>
    </w:p>
    <w:p w14:paraId="48C9DD02" w14:textId="77777777" w:rsidR="000411ED" w:rsidRDefault="000411ED" w:rsidP="000411ED">
      <w:pPr>
        <w:pStyle w:val="TableParagraph"/>
        <w:spacing w:before="2" w:line="235" w:lineRule="auto"/>
        <w:ind w:left="109" w:right="2526"/>
      </w:pPr>
    </w:p>
    <w:p w14:paraId="03306D66" w14:textId="77777777" w:rsidR="000411ED" w:rsidRDefault="000411ED" w:rsidP="000411ED">
      <w:pPr>
        <w:pStyle w:val="TableParagraph"/>
        <w:spacing w:before="2" w:line="235" w:lineRule="auto"/>
        <w:ind w:left="109" w:right="2526"/>
        <w:rPr>
          <w:sz w:val="24"/>
          <w:szCs w:val="24"/>
        </w:rPr>
      </w:pPr>
      <w:r>
        <w:rPr>
          <w:sz w:val="24"/>
          <w:szCs w:val="24"/>
        </w:rPr>
        <w:t xml:space="preserve">  PHP Tutorial Course Jul 2018</w:t>
      </w:r>
    </w:p>
    <w:p w14:paraId="73E18318"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#1059-9833343</w:t>
      </w:r>
    </w:p>
    <w:p w14:paraId="2D6F33E5" w14:textId="77777777" w:rsidR="000411ED" w:rsidRDefault="000411ED" w:rsidP="000411ED">
      <w:pPr>
        <w:pStyle w:val="TableParagraph"/>
        <w:spacing w:before="2" w:line="235" w:lineRule="auto"/>
        <w:ind w:left="109" w:right="2526"/>
      </w:pPr>
    </w:p>
    <w:p w14:paraId="1E26B2A2" w14:textId="77777777" w:rsidR="000411ED" w:rsidRDefault="000411ED" w:rsidP="000411ED">
      <w:pPr>
        <w:pStyle w:val="TableParagraph"/>
        <w:spacing w:before="2" w:line="235" w:lineRule="auto"/>
        <w:ind w:left="109" w:right="2526"/>
        <w:rPr>
          <w:sz w:val="24"/>
          <w:szCs w:val="24"/>
        </w:rPr>
      </w:pPr>
      <w:r>
        <w:rPr>
          <w:sz w:val="24"/>
          <w:szCs w:val="24"/>
        </w:rPr>
        <w:t xml:space="preserve">  SQL Fundamentals Course Jul 2018</w:t>
      </w:r>
    </w:p>
    <w:p w14:paraId="4D9FAD8B"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#1082-9833343</w:t>
      </w:r>
    </w:p>
    <w:p w14:paraId="01D18C49" w14:textId="77777777" w:rsidR="000411ED" w:rsidRPr="00075F43" w:rsidRDefault="000411ED" w:rsidP="000411ED">
      <w:pPr>
        <w:pStyle w:val="TableParagraph"/>
        <w:spacing w:before="2" w:line="235" w:lineRule="auto"/>
        <w:ind w:left="109" w:right="2526"/>
        <w:rPr>
          <w:sz w:val="24"/>
          <w:szCs w:val="24"/>
        </w:rPr>
      </w:pPr>
    </w:p>
    <w:p w14:paraId="5EFF7761" w14:textId="77777777" w:rsidR="000411ED" w:rsidRDefault="000411ED" w:rsidP="000411ED">
      <w:pPr>
        <w:pStyle w:val="TableParagraph"/>
        <w:spacing w:before="2" w:line="235" w:lineRule="auto"/>
        <w:ind w:left="109" w:right="2526"/>
        <w:rPr>
          <w:sz w:val="24"/>
          <w:szCs w:val="24"/>
        </w:rPr>
      </w:pPr>
      <w:r>
        <w:rPr>
          <w:sz w:val="24"/>
          <w:szCs w:val="24"/>
        </w:rPr>
        <w:t xml:space="preserve">  jQuery Tutorial Course Jul 2018</w:t>
      </w:r>
    </w:p>
    <w:p w14:paraId="09939A30" w14:textId="77777777" w:rsidR="000411ED" w:rsidRPr="00075F43" w:rsidRDefault="000411ED" w:rsidP="000411ED">
      <w:pPr>
        <w:pStyle w:val="TableParagraph"/>
        <w:spacing w:before="2" w:line="235" w:lineRule="auto"/>
        <w:ind w:left="109" w:right="2526"/>
        <w:rPr>
          <w:i/>
          <w:iCs/>
        </w:rPr>
      </w:pPr>
      <w:r w:rsidRPr="00075F43">
        <w:rPr>
          <w:i/>
          <w:iCs/>
        </w:rPr>
        <w:t xml:space="preserve">  Credential ID: #1082-9833343</w:t>
      </w:r>
    </w:p>
    <w:p w14:paraId="7E8ED4A9" w14:textId="77777777" w:rsidR="000411ED" w:rsidRDefault="000411ED" w:rsidP="000411ED">
      <w:pPr>
        <w:pStyle w:val="TableParagraph"/>
        <w:spacing w:before="2" w:line="235" w:lineRule="auto"/>
        <w:ind w:left="109" w:right="2526"/>
      </w:pPr>
    </w:p>
    <w:p w14:paraId="4881648F" w14:textId="77777777" w:rsidR="000411ED" w:rsidRPr="00075F43" w:rsidRDefault="000411ED" w:rsidP="000411ED">
      <w:pPr>
        <w:pStyle w:val="TableParagraph"/>
        <w:spacing w:before="2" w:line="235" w:lineRule="auto"/>
        <w:ind w:left="109" w:right="2526"/>
        <w:rPr>
          <w:sz w:val="24"/>
          <w:szCs w:val="24"/>
        </w:rPr>
      </w:pPr>
      <w:r>
        <w:rPr>
          <w:sz w:val="24"/>
          <w:szCs w:val="24"/>
        </w:rPr>
        <w:t xml:space="preserve">  </w:t>
      </w:r>
      <w:r w:rsidRPr="00075F43">
        <w:rPr>
          <w:sz w:val="24"/>
          <w:szCs w:val="24"/>
        </w:rPr>
        <w:t>English Languages for Adults 2017</w:t>
      </w:r>
    </w:p>
    <w:p w14:paraId="26FBA3E2" w14:textId="5228C36F" w:rsidR="000411ED" w:rsidRDefault="000411ED" w:rsidP="000411ED">
      <w:pPr>
        <w:pStyle w:val="TableParagraph"/>
        <w:spacing w:before="2" w:line="235" w:lineRule="auto"/>
        <w:ind w:left="109" w:right="2526"/>
        <w:rPr>
          <w:b/>
          <w:bCs/>
        </w:rPr>
      </w:pPr>
      <w:r>
        <w:rPr>
          <w:b/>
          <w:bCs/>
        </w:rPr>
        <w:t xml:space="preserve">  </w:t>
      </w:r>
      <w:r w:rsidRPr="00075F43">
        <w:rPr>
          <w:i/>
          <w:iCs/>
        </w:rPr>
        <w:t xml:space="preserve">Credential ID: </w:t>
      </w:r>
      <w:r>
        <w:rPr>
          <w:i/>
          <w:iCs/>
        </w:rPr>
        <w:t>1272572161</w:t>
      </w:r>
    </w:p>
    <w:p w14:paraId="1ECAD817" w14:textId="77777777" w:rsidR="000411ED" w:rsidRDefault="000411ED" w:rsidP="000411ED">
      <w:pPr>
        <w:pStyle w:val="TableParagraph"/>
        <w:spacing w:before="2" w:line="235" w:lineRule="auto"/>
        <w:ind w:left="109" w:right="2526"/>
      </w:pPr>
    </w:p>
    <w:p w14:paraId="66D0ACAA" w14:textId="0A5320E0" w:rsidR="000411ED" w:rsidRDefault="000411ED" w:rsidP="000411ED">
      <w:pPr>
        <w:pStyle w:val="TableParagraph"/>
        <w:spacing w:before="2" w:line="235" w:lineRule="auto"/>
        <w:ind w:left="109" w:right="2526"/>
        <w:rPr>
          <w:b/>
          <w:bCs/>
          <w:sz w:val="24"/>
          <w:szCs w:val="24"/>
        </w:rPr>
      </w:pPr>
      <w:r>
        <w:t xml:space="preserve">  </w:t>
      </w:r>
      <w:r w:rsidRPr="00835947">
        <w:rPr>
          <w:b/>
          <w:bCs/>
          <w:color w:val="00ADB5"/>
          <w:sz w:val="24"/>
          <w:szCs w:val="24"/>
        </w:rPr>
        <w:t>P</w:t>
      </w:r>
      <w:r w:rsidR="00626D11">
        <w:rPr>
          <w:b/>
          <w:bCs/>
          <w:color w:val="00ADB5"/>
          <w:sz w:val="24"/>
          <w:szCs w:val="24"/>
        </w:rPr>
        <w:t>UBLICATIONS</w:t>
      </w:r>
    </w:p>
    <w:p w14:paraId="6E7CEC71" w14:textId="65C7FA3E" w:rsidR="000411ED" w:rsidRDefault="000411ED" w:rsidP="000411ED">
      <w:pPr>
        <w:pStyle w:val="TableParagraph"/>
        <w:spacing w:before="2" w:line="235" w:lineRule="auto"/>
        <w:ind w:left="109" w:right="2526"/>
        <w:rPr>
          <w:sz w:val="24"/>
          <w:szCs w:val="24"/>
        </w:rPr>
      </w:pPr>
      <w:r>
        <w:rPr>
          <w:b/>
          <w:bCs/>
          <w:sz w:val="24"/>
          <w:szCs w:val="24"/>
        </w:rPr>
        <w:t xml:space="preserve">  </w:t>
      </w:r>
      <w:r w:rsidRPr="00273C25">
        <w:rPr>
          <w:sz w:val="24"/>
          <w:szCs w:val="24"/>
        </w:rPr>
        <w:t xml:space="preserve">Structure of Web </w:t>
      </w:r>
      <w:r w:rsidR="00835947" w:rsidRPr="00273C25">
        <w:rPr>
          <w:sz w:val="24"/>
          <w:szCs w:val="24"/>
        </w:rPr>
        <w:t xml:space="preserve">Development </w:t>
      </w:r>
      <w:r w:rsidR="00835947">
        <w:rPr>
          <w:sz w:val="24"/>
          <w:szCs w:val="24"/>
        </w:rPr>
        <w:t>Technologies</w:t>
      </w:r>
      <w:r w:rsidRPr="00273C25">
        <w:rPr>
          <w:sz w:val="24"/>
          <w:szCs w:val="24"/>
        </w:rPr>
        <w:t xml:space="preserve"> on Prezi</w:t>
      </w:r>
      <w:r>
        <w:rPr>
          <w:sz w:val="24"/>
          <w:szCs w:val="24"/>
        </w:rPr>
        <w:t xml:space="preserve"> Jun 2018</w:t>
      </w:r>
    </w:p>
    <w:p w14:paraId="154ADB1F" w14:textId="18BBF78B" w:rsidR="001B29CF" w:rsidRPr="001B29CF" w:rsidRDefault="001B29CF" w:rsidP="000411ED">
      <w:pPr>
        <w:pStyle w:val="ListBullet"/>
        <w:numPr>
          <w:ilvl w:val="0"/>
          <w:numId w:val="0"/>
        </w:numPr>
        <w:ind w:left="216"/>
      </w:pPr>
    </w:p>
    <w:sectPr w:rsidR="001B29CF" w:rsidRPr="001B29CF" w:rsidSect="00735299">
      <w:footerReference w:type="default" r:id="rId24"/>
      <w:pgSz w:w="12240" w:h="15840"/>
      <w:pgMar w:top="1008" w:right="1152" w:bottom="1152" w:left="1152" w:header="720" w:footer="720" w:gutter="0"/>
      <w:pgBorders w:offsetFrom="page">
        <w:top w:val="single" w:sz="4" w:space="24" w:color="39A5B7" w:themeColor="accent1"/>
        <w:left w:val="single" w:sz="4" w:space="24" w:color="39A5B7" w:themeColor="accent1"/>
        <w:bottom w:val="single" w:sz="4" w:space="24" w:color="39A5B7" w:themeColor="accent1"/>
        <w:right w:val="single" w:sz="4" w:space="24" w:color="39A5B7" w:themeColor="accent1"/>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2CAC2" w14:textId="77777777" w:rsidR="004A33BB" w:rsidRDefault="004A33BB">
      <w:pPr>
        <w:spacing w:after="0"/>
      </w:pPr>
      <w:r>
        <w:separator/>
      </w:r>
    </w:p>
  </w:endnote>
  <w:endnote w:type="continuationSeparator" w:id="0">
    <w:p w14:paraId="5531CE9B" w14:textId="77777777" w:rsidR="004A33BB" w:rsidRDefault="004A33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24CFF" w14:textId="77777777" w:rsidR="006270A9" w:rsidRDefault="009D5933">
    <w:pPr>
      <w:pStyle w:val="Footer"/>
    </w:pPr>
    <w:r w:rsidRPr="009E5E13">
      <w:rPr>
        <w:color w:val="000000" w:themeColor="text1"/>
      </w:rP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8CEEE" w14:textId="77777777" w:rsidR="004A33BB" w:rsidRDefault="004A33BB">
      <w:pPr>
        <w:spacing w:after="0"/>
      </w:pPr>
      <w:r>
        <w:separator/>
      </w:r>
    </w:p>
  </w:footnote>
  <w:footnote w:type="continuationSeparator" w:id="0">
    <w:p w14:paraId="1483CB52" w14:textId="77777777" w:rsidR="004A33BB" w:rsidRDefault="004A33B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A7B44B9"/>
    <w:multiLevelType w:val="hybridMultilevel"/>
    <w:tmpl w:val="5F84D8C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3D57D5C"/>
    <w:multiLevelType w:val="multilevel"/>
    <w:tmpl w:val="2B2C80F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D930E9"/>
    <w:multiLevelType w:val="hybridMultilevel"/>
    <w:tmpl w:val="0F86C9A6"/>
    <w:lvl w:ilvl="0" w:tplc="A114045E">
      <w:numFmt w:val="bullet"/>
      <w:lvlText w:val=""/>
      <w:lvlJc w:val="left"/>
      <w:pPr>
        <w:ind w:left="651" w:hanging="267"/>
      </w:pPr>
      <w:rPr>
        <w:rFonts w:hint="default"/>
        <w:w w:val="100"/>
        <w:lang w:val="nl-NL" w:eastAsia="nl-NL" w:bidi="nl-NL"/>
      </w:rPr>
    </w:lvl>
    <w:lvl w:ilvl="1" w:tplc="027C8AFA">
      <w:numFmt w:val="bullet"/>
      <w:lvlText w:val="•"/>
      <w:lvlJc w:val="left"/>
      <w:pPr>
        <w:ind w:left="1243" w:hanging="267"/>
      </w:pPr>
      <w:rPr>
        <w:rFonts w:hint="default"/>
        <w:lang w:val="nl-NL" w:eastAsia="nl-NL" w:bidi="nl-NL"/>
      </w:rPr>
    </w:lvl>
    <w:lvl w:ilvl="2" w:tplc="24B8244C">
      <w:numFmt w:val="bullet"/>
      <w:lvlText w:val="•"/>
      <w:lvlJc w:val="left"/>
      <w:pPr>
        <w:ind w:left="1827" w:hanging="267"/>
      </w:pPr>
      <w:rPr>
        <w:rFonts w:hint="default"/>
        <w:lang w:val="nl-NL" w:eastAsia="nl-NL" w:bidi="nl-NL"/>
      </w:rPr>
    </w:lvl>
    <w:lvl w:ilvl="3" w:tplc="F2F40086">
      <w:numFmt w:val="bullet"/>
      <w:lvlText w:val="•"/>
      <w:lvlJc w:val="left"/>
      <w:pPr>
        <w:ind w:left="2410" w:hanging="267"/>
      </w:pPr>
      <w:rPr>
        <w:rFonts w:hint="default"/>
        <w:lang w:val="nl-NL" w:eastAsia="nl-NL" w:bidi="nl-NL"/>
      </w:rPr>
    </w:lvl>
    <w:lvl w:ilvl="4" w:tplc="6D0AACF6">
      <w:numFmt w:val="bullet"/>
      <w:lvlText w:val="•"/>
      <w:lvlJc w:val="left"/>
      <w:pPr>
        <w:ind w:left="2994" w:hanging="267"/>
      </w:pPr>
      <w:rPr>
        <w:rFonts w:hint="default"/>
        <w:lang w:val="nl-NL" w:eastAsia="nl-NL" w:bidi="nl-NL"/>
      </w:rPr>
    </w:lvl>
    <w:lvl w:ilvl="5" w:tplc="C9487966">
      <w:numFmt w:val="bullet"/>
      <w:lvlText w:val="•"/>
      <w:lvlJc w:val="left"/>
      <w:pPr>
        <w:ind w:left="3577" w:hanging="267"/>
      </w:pPr>
      <w:rPr>
        <w:rFonts w:hint="default"/>
        <w:lang w:val="nl-NL" w:eastAsia="nl-NL" w:bidi="nl-NL"/>
      </w:rPr>
    </w:lvl>
    <w:lvl w:ilvl="6" w:tplc="CB3663A4">
      <w:numFmt w:val="bullet"/>
      <w:lvlText w:val="•"/>
      <w:lvlJc w:val="left"/>
      <w:pPr>
        <w:ind w:left="4161" w:hanging="267"/>
      </w:pPr>
      <w:rPr>
        <w:rFonts w:hint="default"/>
        <w:lang w:val="nl-NL" w:eastAsia="nl-NL" w:bidi="nl-NL"/>
      </w:rPr>
    </w:lvl>
    <w:lvl w:ilvl="7" w:tplc="184225FE">
      <w:numFmt w:val="bullet"/>
      <w:lvlText w:val="•"/>
      <w:lvlJc w:val="left"/>
      <w:pPr>
        <w:ind w:left="4744" w:hanging="267"/>
      </w:pPr>
      <w:rPr>
        <w:rFonts w:hint="default"/>
        <w:lang w:val="nl-NL" w:eastAsia="nl-NL" w:bidi="nl-NL"/>
      </w:rPr>
    </w:lvl>
    <w:lvl w:ilvl="8" w:tplc="CFBC1D80">
      <w:numFmt w:val="bullet"/>
      <w:lvlText w:val="•"/>
      <w:lvlJc w:val="left"/>
      <w:pPr>
        <w:ind w:left="5328" w:hanging="267"/>
      </w:pPr>
      <w:rPr>
        <w:rFonts w:hint="default"/>
        <w:lang w:val="nl-NL" w:eastAsia="nl-NL" w:bidi="nl-NL"/>
      </w:rPr>
    </w:lvl>
  </w:abstractNum>
  <w:abstractNum w:abstractNumId="19" w15:restartNumberingAfterBreak="0">
    <w:nsid w:val="3F35122A"/>
    <w:multiLevelType w:val="hybridMultilevel"/>
    <w:tmpl w:val="0226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844C33"/>
    <w:multiLevelType w:val="hybridMultilevel"/>
    <w:tmpl w:val="5DFAD0C4"/>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21"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B5145F3"/>
    <w:multiLevelType w:val="hybridMultilevel"/>
    <w:tmpl w:val="641602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C5F512C"/>
    <w:multiLevelType w:val="hybridMultilevel"/>
    <w:tmpl w:val="628279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6"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5"/>
  </w:num>
  <w:num w:numId="15">
    <w:abstractNumId w:val="21"/>
  </w:num>
  <w:num w:numId="16">
    <w:abstractNumId w:val="13"/>
  </w:num>
  <w:num w:numId="17">
    <w:abstractNumId w:val="17"/>
  </w:num>
  <w:num w:numId="18">
    <w:abstractNumId w:val="10"/>
  </w:num>
  <w:num w:numId="19">
    <w:abstractNumId w:val="26"/>
  </w:num>
  <w:num w:numId="20">
    <w:abstractNumId w:val="22"/>
  </w:num>
  <w:num w:numId="21">
    <w:abstractNumId w:val="11"/>
  </w:num>
  <w:num w:numId="22">
    <w:abstractNumId w:val="16"/>
  </w:num>
  <w:num w:numId="23">
    <w:abstractNumId w:val="25"/>
  </w:num>
  <w:num w:numId="24">
    <w:abstractNumId w:val="18"/>
  </w:num>
  <w:num w:numId="25">
    <w:abstractNumId w:val="12"/>
  </w:num>
  <w:num w:numId="26">
    <w:abstractNumId w:val="20"/>
  </w:num>
  <w:num w:numId="27">
    <w:abstractNumId w:val="19"/>
  </w:num>
  <w:num w:numId="28">
    <w:abstractNumId w:val="24"/>
  </w:num>
  <w:num w:numId="29">
    <w:abstractNumId w:val="14"/>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ED"/>
    <w:rsid w:val="000411ED"/>
    <w:rsid w:val="00054611"/>
    <w:rsid w:val="00075457"/>
    <w:rsid w:val="000A4F59"/>
    <w:rsid w:val="001335A8"/>
    <w:rsid w:val="00141A4C"/>
    <w:rsid w:val="0015419D"/>
    <w:rsid w:val="001B29CF"/>
    <w:rsid w:val="001C39DC"/>
    <w:rsid w:val="001F3514"/>
    <w:rsid w:val="00225FD0"/>
    <w:rsid w:val="0026595C"/>
    <w:rsid w:val="0028220F"/>
    <w:rsid w:val="002B6C49"/>
    <w:rsid w:val="003102CB"/>
    <w:rsid w:val="00356C14"/>
    <w:rsid w:val="0037280C"/>
    <w:rsid w:val="0037454B"/>
    <w:rsid w:val="0043391B"/>
    <w:rsid w:val="004669CB"/>
    <w:rsid w:val="00490FD9"/>
    <w:rsid w:val="004A33BB"/>
    <w:rsid w:val="004A4309"/>
    <w:rsid w:val="005158F9"/>
    <w:rsid w:val="00574F14"/>
    <w:rsid w:val="0057522A"/>
    <w:rsid w:val="005D0B4A"/>
    <w:rsid w:val="005F3D1B"/>
    <w:rsid w:val="00601101"/>
    <w:rsid w:val="00617B26"/>
    <w:rsid w:val="00626D11"/>
    <w:rsid w:val="006270A9"/>
    <w:rsid w:val="00675956"/>
    <w:rsid w:val="00681034"/>
    <w:rsid w:val="007034ED"/>
    <w:rsid w:val="00735299"/>
    <w:rsid w:val="007519D0"/>
    <w:rsid w:val="007547DF"/>
    <w:rsid w:val="00755916"/>
    <w:rsid w:val="00797D6A"/>
    <w:rsid w:val="00816216"/>
    <w:rsid w:val="00835947"/>
    <w:rsid w:val="008428A6"/>
    <w:rsid w:val="00853725"/>
    <w:rsid w:val="0087734B"/>
    <w:rsid w:val="0097297C"/>
    <w:rsid w:val="009D5933"/>
    <w:rsid w:val="009E0B74"/>
    <w:rsid w:val="009E5E13"/>
    <w:rsid w:val="00A35AE5"/>
    <w:rsid w:val="00A675FE"/>
    <w:rsid w:val="00A67D83"/>
    <w:rsid w:val="00A70BB7"/>
    <w:rsid w:val="00B4564A"/>
    <w:rsid w:val="00B57DE5"/>
    <w:rsid w:val="00B70B72"/>
    <w:rsid w:val="00B80034"/>
    <w:rsid w:val="00B9018A"/>
    <w:rsid w:val="00BD768D"/>
    <w:rsid w:val="00BF6124"/>
    <w:rsid w:val="00C61F8E"/>
    <w:rsid w:val="00C630AA"/>
    <w:rsid w:val="00C9697A"/>
    <w:rsid w:val="00D0409D"/>
    <w:rsid w:val="00E36F14"/>
    <w:rsid w:val="00E406ED"/>
    <w:rsid w:val="00E83E4B"/>
    <w:rsid w:val="00E95476"/>
    <w:rsid w:val="00EA4FD1"/>
    <w:rsid w:val="00EF1507"/>
    <w:rsid w:val="00F01925"/>
    <w:rsid w:val="00F40F46"/>
    <w:rsid w:val="00F42791"/>
    <w:rsid w:val="00F46721"/>
    <w:rsid w:val="00F509F3"/>
    <w:rsid w:val="00F90C64"/>
    <w:rsid w:val="00FC431A"/>
    <w:rsid w:val="00FD2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17FB5"/>
  <w15:chartTrackingRefBased/>
  <w15:docId w15:val="{00B6F1FC-9F2A-435F-A46B-E6FE5EED7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3">
    <w:name w:val="heading 3"/>
    <w:basedOn w:val="Normal"/>
    <w:next w:val="Normal"/>
    <w:link w:val="Heading3Char"/>
    <w:uiPriority w:val="9"/>
    <w:semiHidden/>
    <w:unhideWhenUsed/>
    <w:qFormat/>
    <w:rsid w:val="00FD2187"/>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4">
    <w:name w:val="heading 4"/>
    <w:basedOn w:val="Normal"/>
    <w:next w:val="Normal"/>
    <w:link w:val="Heading4Char"/>
    <w:uiPriority w:val="9"/>
    <w:semiHidden/>
    <w:unhideWhenUsed/>
    <w:qFormat/>
    <w:rsid w:val="000411ED"/>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0411ED"/>
    <w:rPr>
      <w:color w:val="605E5C"/>
      <w:shd w:val="clear" w:color="auto" w:fill="E1DFDD"/>
    </w:rPr>
  </w:style>
  <w:style w:type="paragraph" w:customStyle="1" w:styleId="TableParagraph">
    <w:name w:val="Table Paragraph"/>
    <w:basedOn w:val="Normal"/>
    <w:uiPriority w:val="1"/>
    <w:qFormat/>
    <w:rsid w:val="000411ED"/>
    <w:pPr>
      <w:widowControl w:val="0"/>
      <w:autoSpaceDE w:val="0"/>
      <w:autoSpaceDN w:val="0"/>
      <w:spacing w:after="0"/>
    </w:pPr>
    <w:rPr>
      <w:rFonts w:ascii="Calibri" w:eastAsia="Calibri" w:hAnsi="Calibri" w:cs="Calibri"/>
      <w:color w:val="auto"/>
      <w:lang w:eastAsia="nl-NL" w:bidi="nl-NL"/>
    </w:rPr>
  </w:style>
  <w:style w:type="character" w:customStyle="1" w:styleId="Heading4Char">
    <w:name w:val="Heading 4 Char"/>
    <w:basedOn w:val="DefaultParagraphFont"/>
    <w:link w:val="Heading4"/>
    <w:uiPriority w:val="9"/>
    <w:semiHidden/>
    <w:rsid w:val="000411ED"/>
    <w:rPr>
      <w:rFonts w:asciiTheme="majorHAnsi" w:eastAsiaTheme="majorEastAsia" w:hAnsiTheme="majorHAnsi" w:cstheme="majorBidi"/>
      <w:i/>
      <w:iCs/>
      <w:color w:val="2A7B88" w:themeColor="accent1" w:themeShade="BF"/>
    </w:rPr>
  </w:style>
  <w:style w:type="paragraph" w:styleId="ListParagraph">
    <w:name w:val="List Paragraph"/>
    <w:basedOn w:val="Normal"/>
    <w:uiPriority w:val="1"/>
    <w:qFormat/>
    <w:rsid w:val="000411ED"/>
    <w:pPr>
      <w:widowControl w:val="0"/>
      <w:autoSpaceDE w:val="0"/>
      <w:autoSpaceDN w:val="0"/>
      <w:spacing w:after="0"/>
    </w:pPr>
    <w:rPr>
      <w:rFonts w:ascii="Calibri" w:eastAsia="Calibri" w:hAnsi="Calibri" w:cs="Calibri"/>
      <w:color w:val="auto"/>
      <w:lang w:eastAsia="nl-NL" w:bidi="nl-NL"/>
    </w:rPr>
  </w:style>
  <w:style w:type="character" w:styleId="Strong">
    <w:name w:val="Strong"/>
    <w:basedOn w:val="DefaultParagraphFont"/>
    <w:uiPriority w:val="22"/>
    <w:qFormat/>
    <w:rsid w:val="000411ED"/>
    <w:rPr>
      <w:b/>
      <w:bCs/>
    </w:rPr>
  </w:style>
  <w:style w:type="paragraph" w:customStyle="1" w:styleId="pv-entityposition-group-pager">
    <w:name w:val="pv-entity__position-group-pager"/>
    <w:basedOn w:val="Normal"/>
    <w:rsid w:val="000411ED"/>
    <w:pPr>
      <w:spacing w:before="100" w:beforeAutospacing="1" w:after="100" w:afterAutospacing="1"/>
    </w:pPr>
    <w:rPr>
      <w:rFonts w:ascii="Times New Roman" w:eastAsia="Times New Roman" w:hAnsi="Times New Roman" w:cs="Times New Roman"/>
      <w:color w:val="auto"/>
      <w:sz w:val="24"/>
      <w:szCs w:val="24"/>
      <w:lang w:eastAsia="en-US"/>
    </w:rPr>
  </w:style>
  <w:style w:type="paragraph" w:customStyle="1" w:styleId="pv-entitydescription">
    <w:name w:val="pv-entity__description"/>
    <w:basedOn w:val="Normal"/>
    <w:rsid w:val="000411ED"/>
    <w:pPr>
      <w:spacing w:before="100" w:beforeAutospacing="1" w:after="100" w:afterAutospacing="1"/>
    </w:pPr>
    <w:rPr>
      <w:rFonts w:ascii="Times New Roman" w:eastAsia="Times New Roman" w:hAnsi="Times New Roman" w:cs="Times New Roman"/>
      <w:color w:val="auto"/>
      <w:sz w:val="24"/>
      <w:szCs w:val="24"/>
      <w:lang w:eastAsia="en-US"/>
    </w:rPr>
  </w:style>
  <w:style w:type="character" w:customStyle="1" w:styleId="lt-line-clampline">
    <w:name w:val="lt-line-clamp__line"/>
    <w:basedOn w:val="DefaultParagraphFont"/>
    <w:rsid w:val="000411ED"/>
  </w:style>
  <w:style w:type="character" w:customStyle="1" w:styleId="Heading3Char">
    <w:name w:val="Heading 3 Char"/>
    <w:basedOn w:val="DefaultParagraphFont"/>
    <w:link w:val="Heading3"/>
    <w:uiPriority w:val="9"/>
    <w:semiHidden/>
    <w:rsid w:val="00FD2187"/>
    <w:rPr>
      <w:rFonts w:asciiTheme="majorHAnsi" w:eastAsiaTheme="majorEastAsia" w:hAnsiTheme="majorHAnsi" w:cstheme="majorBidi"/>
      <w:color w:val="1C515A"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91439">
      <w:bodyDiv w:val="1"/>
      <w:marLeft w:val="0"/>
      <w:marRight w:val="0"/>
      <w:marTop w:val="0"/>
      <w:marBottom w:val="0"/>
      <w:divBdr>
        <w:top w:val="none" w:sz="0" w:space="0" w:color="auto"/>
        <w:left w:val="none" w:sz="0" w:space="0" w:color="auto"/>
        <w:bottom w:val="none" w:sz="0" w:space="0" w:color="auto"/>
        <w:right w:val="none" w:sz="0" w:space="0" w:color="auto"/>
      </w:divBdr>
      <w:divsChild>
        <w:div w:id="2023163282">
          <w:marLeft w:val="0"/>
          <w:marRight w:val="0"/>
          <w:marTop w:val="0"/>
          <w:marBottom w:val="0"/>
          <w:divBdr>
            <w:top w:val="none" w:sz="0" w:space="0" w:color="auto"/>
            <w:left w:val="none" w:sz="0" w:space="0" w:color="auto"/>
            <w:bottom w:val="none" w:sz="0" w:space="0" w:color="auto"/>
            <w:right w:val="none" w:sz="0" w:space="0" w:color="auto"/>
          </w:divBdr>
          <w:divsChild>
            <w:div w:id="37164977">
              <w:marLeft w:val="1200"/>
              <w:marRight w:val="0"/>
              <w:marTop w:val="0"/>
              <w:marBottom w:val="0"/>
              <w:divBdr>
                <w:top w:val="none" w:sz="0" w:space="0" w:color="auto"/>
                <w:left w:val="none" w:sz="0" w:space="0" w:color="auto"/>
                <w:bottom w:val="none" w:sz="0" w:space="0" w:color="auto"/>
                <w:right w:val="none" w:sz="0" w:space="0" w:color="auto"/>
              </w:divBdr>
            </w:div>
          </w:divsChild>
        </w:div>
        <w:div w:id="345208448">
          <w:marLeft w:val="0"/>
          <w:marRight w:val="0"/>
          <w:marTop w:val="0"/>
          <w:marBottom w:val="0"/>
          <w:divBdr>
            <w:top w:val="none" w:sz="0" w:space="0" w:color="auto"/>
            <w:left w:val="none" w:sz="0" w:space="0" w:color="auto"/>
            <w:bottom w:val="none" w:sz="0" w:space="0" w:color="auto"/>
            <w:right w:val="none" w:sz="0" w:space="0" w:color="auto"/>
          </w:divBdr>
          <w:divsChild>
            <w:div w:id="876232835">
              <w:marLeft w:val="0"/>
              <w:marRight w:val="0"/>
              <w:marTop w:val="0"/>
              <w:marBottom w:val="0"/>
              <w:divBdr>
                <w:top w:val="none" w:sz="0" w:space="0" w:color="auto"/>
                <w:left w:val="none" w:sz="0" w:space="0" w:color="auto"/>
                <w:bottom w:val="none" w:sz="0" w:space="0" w:color="auto"/>
                <w:right w:val="none" w:sz="0" w:space="0" w:color="auto"/>
              </w:divBdr>
            </w:div>
            <w:div w:id="159589245">
              <w:marLeft w:val="1200"/>
              <w:marRight w:val="0"/>
              <w:marTop w:val="0"/>
              <w:marBottom w:val="0"/>
              <w:divBdr>
                <w:top w:val="none" w:sz="0" w:space="0" w:color="auto"/>
                <w:left w:val="none" w:sz="0" w:space="0" w:color="auto"/>
                <w:bottom w:val="none" w:sz="0" w:space="0" w:color="auto"/>
                <w:right w:val="none" w:sz="0" w:space="0" w:color="auto"/>
              </w:divBdr>
            </w:div>
          </w:divsChild>
        </w:div>
        <w:div w:id="1399209814">
          <w:marLeft w:val="0"/>
          <w:marRight w:val="0"/>
          <w:marTop w:val="0"/>
          <w:marBottom w:val="0"/>
          <w:divBdr>
            <w:top w:val="none" w:sz="0" w:space="0" w:color="auto"/>
            <w:left w:val="none" w:sz="0" w:space="0" w:color="auto"/>
            <w:bottom w:val="none" w:sz="0" w:space="0" w:color="auto"/>
            <w:right w:val="none" w:sz="0" w:space="0" w:color="auto"/>
          </w:divBdr>
          <w:divsChild>
            <w:div w:id="1212695042">
              <w:marLeft w:val="0"/>
              <w:marRight w:val="0"/>
              <w:marTop w:val="0"/>
              <w:marBottom w:val="0"/>
              <w:divBdr>
                <w:top w:val="none" w:sz="0" w:space="0" w:color="auto"/>
                <w:left w:val="none" w:sz="0" w:space="0" w:color="auto"/>
                <w:bottom w:val="none" w:sz="0" w:space="0" w:color="auto"/>
                <w:right w:val="none" w:sz="0" w:space="0" w:color="auto"/>
              </w:divBdr>
            </w:div>
            <w:div w:id="1558584687">
              <w:marLeft w:val="1200"/>
              <w:marRight w:val="0"/>
              <w:marTop w:val="0"/>
              <w:marBottom w:val="0"/>
              <w:divBdr>
                <w:top w:val="none" w:sz="0" w:space="0" w:color="auto"/>
                <w:left w:val="none" w:sz="0" w:space="0" w:color="auto"/>
                <w:bottom w:val="none" w:sz="0" w:space="0" w:color="auto"/>
                <w:right w:val="none" w:sz="0" w:space="0" w:color="auto"/>
              </w:divBdr>
            </w:div>
            <w:div w:id="1096368034">
              <w:marLeft w:val="1200"/>
              <w:marRight w:val="0"/>
              <w:marTop w:val="120"/>
              <w:marBottom w:val="0"/>
              <w:divBdr>
                <w:top w:val="none" w:sz="0" w:space="0" w:color="auto"/>
                <w:left w:val="none" w:sz="0" w:space="0" w:color="auto"/>
                <w:bottom w:val="none" w:sz="0" w:space="0" w:color="auto"/>
                <w:right w:val="none" w:sz="0" w:space="0" w:color="auto"/>
              </w:divBdr>
            </w:div>
          </w:divsChild>
        </w:div>
        <w:div w:id="2051177495">
          <w:marLeft w:val="0"/>
          <w:marRight w:val="0"/>
          <w:marTop w:val="0"/>
          <w:marBottom w:val="0"/>
          <w:divBdr>
            <w:top w:val="none" w:sz="0" w:space="0" w:color="auto"/>
            <w:left w:val="none" w:sz="0" w:space="0" w:color="auto"/>
            <w:bottom w:val="none" w:sz="0" w:space="0" w:color="auto"/>
            <w:right w:val="none" w:sz="0" w:space="0" w:color="auto"/>
          </w:divBdr>
          <w:divsChild>
            <w:div w:id="1934313065">
              <w:marLeft w:val="0"/>
              <w:marRight w:val="0"/>
              <w:marTop w:val="0"/>
              <w:marBottom w:val="0"/>
              <w:divBdr>
                <w:top w:val="none" w:sz="0" w:space="0" w:color="auto"/>
                <w:left w:val="none" w:sz="0" w:space="0" w:color="auto"/>
                <w:bottom w:val="none" w:sz="0" w:space="0" w:color="auto"/>
                <w:right w:val="none" w:sz="0" w:space="0" w:color="auto"/>
              </w:divBdr>
            </w:div>
            <w:div w:id="898132632">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ribbble.com/DanialNazem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oo.gl/maps/v62NbcPtheh9xmBc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linkedin.com/in/danial-nazem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oo.gl/maps/v62NbcPtheh9xmBc8" TargetMode="External"/><Relationship Id="rId20" Type="http://schemas.openxmlformats.org/officeDocument/2006/relationships/hyperlink" Target="mailto:nazemi.danial@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nazemi.danial@gmail.com" TargetMode="External"/><Relationship Id="rId23" Type="http://schemas.openxmlformats.org/officeDocument/2006/relationships/hyperlink" Target="https://dribbble.com/DanialNazemi" TargetMode="External"/><Relationship Id="rId10" Type="http://schemas.openxmlformats.org/officeDocument/2006/relationships/image" Target="media/image3.png"/><Relationship Id="rId19" Type="http://schemas.openxmlformats.org/officeDocument/2006/relationships/hyperlink" Target="https://danialnazemi.github.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nialnazemi.github.io/" TargetMode="External"/><Relationship Id="rId22" Type="http://schemas.openxmlformats.org/officeDocument/2006/relationships/hyperlink" Target="https://www.linkedin.com/in/danial-nazem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al-nazemi\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C9C02-269A-4556-965E-C2F7894C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100</TotalTime>
  <Pages>5</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keywords/>
  <cp:lastModifiedBy>Danial Nazemi</cp:lastModifiedBy>
  <cp:revision>48</cp:revision>
  <dcterms:created xsi:type="dcterms:W3CDTF">2021-04-22T18:38:00Z</dcterms:created>
  <dcterms:modified xsi:type="dcterms:W3CDTF">2021-05-20T16:36:00Z</dcterms:modified>
  <cp:version/>
</cp:coreProperties>
</file>